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D758A" w:rsidRDefault="000D758A" w:rsidP="000D758A">
      <w:pPr>
        <w:jc w:val="center"/>
        <w:rPr>
          <w:rFonts w:ascii="Bell Gothic Std Black" w:hAnsi="Bell Gothic Std Black"/>
          <w:sz w:val="96"/>
          <w:szCs w:val="144"/>
        </w:rPr>
      </w:pPr>
    </w:p>
    <w:p w:rsidR="00E26C80" w:rsidRDefault="000D758A" w:rsidP="000D758A">
      <w:pPr>
        <w:jc w:val="center"/>
        <w:rPr>
          <w:rFonts w:ascii="Bell Gothic Std Black" w:hAnsi="Bell Gothic Std Black"/>
          <w:sz w:val="96"/>
          <w:szCs w:val="144"/>
        </w:rPr>
      </w:pPr>
      <w:r w:rsidRPr="000D758A">
        <w:rPr>
          <w:rFonts w:ascii="Bell Gothic Std Black" w:hAnsi="Bell Gothic Std Black"/>
          <w:sz w:val="96"/>
          <w:szCs w:val="144"/>
        </w:rPr>
        <w:t>Esthétique Algorithmique</w:t>
      </w:r>
    </w:p>
    <w:p w:rsidR="00864C40" w:rsidRDefault="00864C40" w:rsidP="000D758A">
      <w:pPr>
        <w:jc w:val="center"/>
        <w:rPr>
          <w:rFonts w:ascii="Bell Gothic Std Black" w:hAnsi="Bell Gothic Std Black"/>
          <w:sz w:val="96"/>
          <w:szCs w:val="144"/>
        </w:rPr>
      </w:pPr>
      <w:r>
        <w:rPr>
          <w:rFonts w:ascii="Bell Gothic Std Black" w:hAnsi="Bell Gothic Std Black"/>
          <w:sz w:val="96"/>
          <w:szCs w:val="144"/>
        </w:rPr>
        <w:t>VERA MOLNAR</w:t>
      </w:r>
    </w:p>
    <w:p w:rsidR="000D758A" w:rsidRPr="000D758A" w:rsidRDefault="000D758A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 w:rsidRPr="000D758A">
        <w:rPr>
          <w:rFonts w:ascii="Bell Gothic Std Black" w:hAnsi="Bell Gothic Std Black"/>
          <w:sz w:val="28"/>
          <w:szCs w:val="144"/>
        </w:rPr>
        <w:t xml:space="preserve">ANIK Myriam </w:t>
      </w:r>
      <w:r>
        <w:rPr>
          <w:rFonts w:ascii="Bell Gothic Std Black" w:hAnsi="Bell Gothic Std Black"/>
          <w:sz w:val="28"/>
          <w:szCs w:val="144"/>
        </w:rPr>
        <w:tab/>
      </w:r>
    </w:p>
    <w:p w:rsidR="000D758A" w:rsidRDefault="000D758A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 w:rsidRPr="000D758A">
        <w:rPr>
          <w:rFonts w:ascii="Bell Gothic Std Black" w:hAnsi="Bell Gothic Std Black"/>
          <w:sz w:val="28"/>
          <w:szCs w:val="144"/>
        </w:rPr>
        <w:t xml:space="preserve">PLUCHARD Maximilien </w:t>
      </w:r>
    </w:p>
    <w:p w:rsidR="000D758A" w:rsidRDefault="000D758A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0D758A" w:rsidRDefault="000D758A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0D758A" w:rsidRDefault="000D758A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0D758A" w:rsidRDefault="000D758A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0D758A" w:rsidRDefault="000D758A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071E31" w:rsidRDefault="00071E3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071E31" w:rsidRPr="00864C40" w:rsidRDefault="00071E31" w:rsidP="00BC717B">
      <w:pPr>
        <w:spacing w:line="240" w:lineRule="auto"/>
        <w:rPr>
          <w:rFonts w:ascii="Bell Gothic Std Black" w:eastAsia="Adobe Ming Std L" w:hAnsi="Bell Gothic Std Black"/>
          <w:sz w:val="28"/>
          <w:szCs w:val="144"/>
        </w:rPr>
      </w:pPr>
      <w:r w:rsidRPr="00864C40">
        <w:rPr>
          <w:rFonts w:ascii="Bell Gothic Std Black" w:hAnsi="Bell Gothic Std Black"/>
          <w:sz w:val="28"/>
          <w:szCs w:val="144"/>
        </w:rPr>
        <w:lastRenderedPageBreak/>
        <w:t xml:space="preserve">Angles droits </w:t>
      </w:r>
      <w:r w:rsidR="00864C40" w:rsidRPr="00864C40">
        <w:rPr>
          <w:rFonts w:ascii="Bell Gothic Std Black" w:hAnsi="Bell Gothic Std Black"/>
          <w:sz w:val="28"/>
          <w:szCs w:val="144"/>
        </w:rPr>
        <w:t xml:space="preserve">              </w:t>
      </w:r>
      <w:r w:rsidRPr="00864C40">
        <w:rPr>
          <w:rFonts w:ascii="Bell Gothic Std Black" w:eastAsia="Adobe Ming Std L" w:hAnsi="Bell Gothic Std Black"/>
          <w:sz w:val="28"/>
          <w:szCs w:val="144"/>
        </w:rPr>
        <w:t>______________________________________________________________</w:t>
      </w:r>
      <w:r w:rsidR="00864C40" w:rsidRPr="00864C40">
        <w:rPr>
          <w:rFonts w:ascii="Bell Gothic Std Black" w:eastAsia="Adobe Ming Std L" w:hAnsi="Bell Gothic Std Black"/>
          <w:sz w:val="28"/>
          <w:szCs w:val="144"/>
        </w:rPr>
        <w:t>___</w:t>
      </w:r>
      <w:r w:rsidRPr="00864C40">
        <w:rPr>
          <w:rFonts w:ascii="Bell Gothic Std Black" w:eastAsia="Adobe Ming Std L" w:hAnsi="Bell Gothic Std Black"/>
          <w:sz w:val="28"/>
          <w:szCs w:val="144"/>
        </w:rPr>
        <w:t xml:space="preserve">___ </w:t>
      </w:r>
      <w:r w:rsidR="00BC717B" w:rsidRPr="00864C40">
        <w:rPr>
          <w:rFonts w:ascii="Bell Gothic Std Black" w:eastAsia="Adobe Ming Std L" w:hAnsi="Bell Gothic Std Black"/>
          <w:sz w:val="28"/>
          <w:szCs w:val="144"/>
        </w:rPr>
        <w:t xml:space="preserve">  </w:t>
      </w:r>
      <w:r w:rsidRPr="00864C40">
        <w:rPr>
          <w:rFonts w:ascii="Bell Gothic Std Black" w:eastAsia="Adobe Ming Std L" w:hAnsi="Bell Gothic Std Black"/>
          <w:sz w:val="28"/>
          <w:szCs w:val="144"/>
        </w:rPr>
        <w:t xml:space="preserve">3 </w:t>
      </w:r>
    </w:p>
    <w:p w:rsidR="00BC717B" w:rsidRPr="00864C40" w:rsidRDefault="00BC717B" w:rsidP="00864C40">
      <w:pPr>
        <w:spacing w:line="240" w:lineRule="auto"/>
        <w:rPr>
          <w:rFonts w:ascii="Bell Gothic Std Black" w:eastAsia="Adobe Gothic Std B" w:hAnsi="Bell Gothic Std Black"/>
          <w:sz w:val="28"/>
          <w:szCs w:val="144"/>
        </w:rPr>
      </w:pPr>
    </w:p>
    <w:p w:rsidR="00BC717B" w:rsidRPr="00864C40" w:rsidRDefault="00BC717B" w:rsidP="00BC717B">
      <w:pPr>
        <w:spacing w:line="240" w:lineRule="auto"/>
        <w:rPr>
          <w:rFonts w:ascii="Bell Gothic Std Black" w:eastAsia="Adobe Gothic Std B" w:hAnsi="Bell Gothic Std Black"/>
          <w:sz w:val="28"/>
          <w:szCs w:val="144"/>
        </w:rPr>
      </w:pPr>
      <w:r w:rsidRPr="00864C40">
        <w:rPr>
          <w:rFonts w:ascii="Bell Gothic Std Black" w:eastAsia="Adobe Gothic Std B" w:hAnsi="Bell Gothic Std Black"/>
          <w:sz w:val="28"/>
          <w:szCs w:val="144"/>
        </w:rPr>
        <w:t xml:space="preserve">Sans titre      </w:t>
      </w:r>
      <w:r w:rsidR="00864C40" w:rsidRPr="00864C40">
        <w:rPr>
          <w:rFonts w:ascii="Bell Gothic Std Black" w:eastAsia="Adobe Ming Std L" w:hAnsi="Bell Gothic Std Black"/>
          <w:sz w:val="28"/>
          <w:szCs w:val="144"/>
        </w:rPr>
        <w:t xml:space="preserve">               __</w:t>
      </w:r>
      <w:r w:rsidR="00864C40" w:rsidRPr="00864C40">
        <w:rPr>
          <w:rFonts w:ascii="Bell Gothic Std Black" w:eastAsia="Adobe Ming Std L" w:hAnsi="Bell Gothic Std Black"/>
          <w:b/>
          <w:sz w:val="28"/>
          <w:szCs w:val="144"/>
        </w:rPr>
        <w:t>_</w:t>
      </w:r>
      <w:r w:rsidRPr="00864C40">
        <w:rPr>
          <w:rFonts w:ascii="Bell Gothic Std Black" w:eastAsia="Adobe Ming Std L" w:hAnsi="Bell Gothic Std Black"/>
          <w:b/>
          <w:sz w:val="28"/>
          <w:szCs w:val="144"/>
        </w:rPr>
        <w:t>____________</w:t>
      </w:r>
      <w:r w:rsidRPr="00864C40">
        <w:rPr>
          <w:rFonts w:ascii="Bell Gothic Std Black" w:eastAsia="Adobe Ming Std L" w:hAnsi="Bell Gothic Std Black"/>
          <w:sz w:val="28"/>
          <w:szCs w:val="144"/>
        </w:rPr>
        <w:t>_________</w:t>
      </w:r>
      <w:r w:rsidR="00864C40" w:rsidRPr="00864C40">
        <w:rPr>
          <w:rFonts w:ascii="Bell Gothic Std Black" w:eastAsia="Adobe Ming Std L" w:hAnsi="Bell Gothic Std Black"/>
          <w:sz w:val="28"/>
          <w:szCs w:val="144"/>
        </w:rPr>
        <w:t>_______________________________</w:t>
      </w:r>
      <w:r w:rsidRPr="00864C40">
        <w:rPr>
          <w:rFonts w:ascii="Bell Gothic Std Black" w:eastAsia="Adobe Ming Std L" w:hAnsi="Bell Gothic Std Black"/>
          <w:sz w:val="28"/>
          <w:szCs w:val="144"/>
        </w:rPr>
        <w:t>_________</w:t>
      </w:r>
      <w:r w:rsidR="00864C40" w:rsidRPr="00864C40">
        <w:rPr>
          <w:rFonts w:ascii="Bell Gothic Std Black" w:eastAsia="Adobe Ming Std L" w:hAnsi="Bell Gothic Std Black"/>
          <w:sz w:val="28"/>
          <w:szCs w:val="144"/>
        </w:rPr>
        <w:t>_</w:t>
      </w:r>
      <w:r w:rsidRPr="00864C40">
        <w:rPr>
          <w:rFonts w:ascii="Bell Gothic Std Black" w:eastAsia="Adobe Ming Std L" w:hAnsi="Bell Gothic Std Black"/>
          <w:sz w:val="28"/>
          <w:szCs w:val="144"/>
        </w:rPr>
        <w:t xml:space="preserve">__ </w:t>
      </w:r>
      <w:r w:rsidRPr="00864C40">
        <w:rPr>
          <w:rFonts w:ascii="Bell Gothic Std Black" w:eastAsia="Adobe Ming Std L" w:hAnsi="Bell Gothic Std Black"/>
          <w:sz w:val="28"/>
          <w:szCs w:val="144"/>
        </w:rPr>
        <w:t xml:space="preserve">  </w:t>
      </w:r>
      <w:r w:rsidRPr="00864C40">
        <w:rPr>
          <w:rFonts w:ascii="Bell Gothic Std Black" w:eastAsia="Adobe Gothic Std B" w:hAnsi="Bell Gothic Std Black"/>
          <w:sz w:val="28"/>
          <w:szCs w:val="144"/>
        </w:rPr>
        <w:t>15</w:t>
      </w:r>
    </w:p>
    <w:p w:rsidR="00BC717B" w:rsidRPr="00864C40" w:rsidRDefault="00BC717B" w:rsidP="00864C40">
      <w:pPr>
        <w:spacing w:line="240" w:lineRule="auto"/>
        <w:rPr>
          <w:rFonts w:ascii="Bell Gothic Std Black" w:eastAsia="Adobe Gothic Std B" w:hAnsi="Bell Gothic Std Black"/>
          <w:sz w:val="28"/>
          <w:szCs w:val="144"/>
        </w:rPr>
      </w:pPr>
    </w:p>
    <w:p w:rsidR="00BC717B" w:rsidRPr="00864C40" w:rsidRDefault="00F2580E" w:rsidP="00BC717B">
      <w:pPr>
        <w:spacing w:line="240" w:lineRule="auto"/>
        <w:rPr>
          <w:rFonts w:ascii="Bell Gothic Std Black" w:eastAsia="Adobe Gothic Std B" w:hAnsi="Bell Gothic Std Black"/>
          <w:sz w:val="28"/>
          <w:szCs w:val="144"/>
        </w:rPr>
      </w:pPr>
      <w:r w:rsidRPr="00864C40">
        <w:rPr>
          <w:rFonts w:ascii="Bell Gothic Std Black" w:eastAsia="Adobe Gothic Std B" w:hAnsi="Bell Gothic Std Black"/>
          <w:sz w:val="28"/>
          <w:szCs w:val="144"/>
        </w:rPr>
        <w:t xml:space="preserve">Avion de papier          </w:t>
      </w:r>
      <w:r w:rsidR="00864C40" w:rsidRPr="00864C40">
        <w:rPr>
          <w:rFonts w:ascii="Bell Gothic Std Black" w:eastAsia="Adobe Gothic Std B" w:hAnsi="Bell Gothic Std Black"/>
          <w:sz w:val="28"/>
          <w:szCs w:val="144"/>
        </w:rPr>
        <w:t xml:space="preserve"> </w:t>
      </w:r>
      <w:r w:rsidR="00BC717B" w:rsidRPr="00864C40">
        <w:rPr>
          <w:rFonts w:ascii="Bell Gothic Std Black" w:eastAsia="Adobe Ming Std L" w:hAnsi="Bell Gothic Std Black"/>
          <w:sz w:val="28"/>
          <w:szCs w:val="144"/>
        </w:rPr>
        <w:t>____________________________________</w:t>
      </w:r>
      <w:r w:rsidR="00BC717B" w:rsidRPr="00864C40">
        <w:rPr>
          <w:rFonts w:ascii="Bell Gothic Std Black" w:eastAsia="Adobe Ming Std L" w:hAnsi="Bell Gothic Std Black"/>
          <w:sz w:val="28"/>
          <w:szCs w:val="144"/>
        </w:rPr>
        <w:t>___________________________</w:t>
      </w:r>
      <w:r w:rsidR="00864C40" w:rsidRPr="00864C40">
        <w:rPr>
          <w:rFonts w:ascii="Bell Gothic Std Black" w:eastAsia="Adobe Ming Std L" w:hAnsi="Bell Gothic Std Black"/>
          <w:sz w:val="28"/>
          <w:szCs w:val="144"/>
        </w:rPr>
        <w:t>__</w:t>
      </w:r>
      <w:r w:rsidR="00BC717B" w:rsidRPr="00864C40">
        <w:rPr>
          <w:rFonts w:ascii="Bell Gothic Std Black" w:eastAsia="Adobe Ming Std L" w:hAnsi="Bell Gothic Std Black"/>
          <w:sz w:val="28"/>
          <w:szCs w:val="144"/>
        </w:rPr>
        <w:t xml:space="preserve">__    </w:t>
      </w:r>
      <w:r w:rsidR="00BC717B" w:rsidRPr="00864C40">
        <w:rPr>
          <w:rFonts w:ascii="Bell Gothic Std Black" w:eastAsia="Adobe Gothic Std B" w:hAnsi="Bell Gothic Std Black"/>
          <w:sz w:val="28"/>
          <w:szCs w:val="144"/>
        </w:rPr>
        <w:t xml:space="preserve">27 </w:t>
      </w:r>
    </w:p>
    <w:p w:rsidR="00D013DF" w:rsidRPr="00864C40" w:rsidRDefault="00D013DF" w:rsidP="00BC717B">
      <w:pPr>
        <w:spacing w:line="240" w:lineRule="auto"/>
        <w:rPr>
          <w:rFonts w:ascii="Bell Gothic Std Black" w:eastAsia="Adobe Gothic Std B" w:hAnsi="Bell Gothic Std Black"/>
          <w:sz w:val="28"/>
          <w:szCs w:val="144"/>
        </w:rPr>
      </w:pPr>
    </w:p>
    <w:p w:rsidR="00F2580E" w:rsidRPr="00864C40" w:rsidRDefault="00F2580E" w:rsidP="00BC717B">
      <w:pPr>
        <w:spacing w:line="240" w:lineRule="auto"/>
        <w:rPr>
          <w:rFonts w:ascii="Bell Gothic Std Black" w:eastAsia="Adobe Ming Std L" w:hAnsi="Bell Gothic Std Black"/>
          <w:sz w:val="28"/>
          <w:szCs w:val="144"/>
        </w:rPr>
      </w:pPr>
      <w:r w:rsidRPr="00864C40">
        <w:rPr>
          <w:rFonts w:ascii="Bell Gothic Std Black" w:eastAsia="Adobe Gothic Std B" w:hAnsi="Bell Gothic Std Black"/>
          <w:sz w:val="28"/>
          <w:szCs w:val="144"/>
        </w:rPr>
        <w:t>Tout petit d</w:t>
      </w:r>
      <w:r w:rsidR="00864C40" w:rsidRPr="00864C40">
        <w:rPr>
          <w:rFonts w:ascii="Bell Gothic Std Black" w:eastAsia="Adobe Gothic Std B" w:hAnsi="Bell Gothic Std Black"/>
          <w:sz w:val="28"/>
          <w:szCs w:val="144"/>
        </w:rPr>
        <w:t>é</w:t>
      </w:r>
      <w:r w:rsidRPr="00864C40">
        <w:rPr>
          <w:rFonts w:ascii="Bell Gothic Std Black" w:eastAsia="Adobe Gothic Std B" w:hAnsi="Bell Gothic Std Black"/>
          <w:sz w:val="28"/>
          <w:szCs w:val="144"/>
        </w:rPr>
        <w:t xml:space="preserve">sordre </w:t>
      </w:r>
      <w:r w:rsidRPr="00864C40">
        <w:rPr>
          <w:rFonts w:ascii="Bell Gothic Std Black" w:eastAsia="Adobe Gothic Std B" w:hAnsi="Bell Gothic Std Black"/>
          <w:sz w:val="28"/>
          <w:szCs w:val="144"/>
        </w:rPr>
        <w:t xml:space="preserve"> </w:t>
      </w:r>
      <w:r w:rsidR="00864C40" w:rsidRPr="00864C40">
        <w:rPr>
          <w:rFonts w:ascii="Bell Gothic Std Black" w:eastAsia="Adobe Ming Std L" w:hAnsi="Bell Gothic Std Black"/>
          <w:sz w:val="28"/>
          <w:szCs w:val="144"/>
        </w:rPr>
        <w:t xml:space="preserve">   </w:t>
      </w:r>
      <w:r w:rsidRPr="00864C40">
        <w:rPr>
          <w:rFonts w:ascii="Bell Gothic Std Black" w:eastAsia="Adobe Ming Std L" w:hAnsi="Bell Gothic Std Black"/>
          <w:sz w:val="28"/>
          <w:szCs w:val="144"/>
        </w:rPr>
        <w:t>______</w:t>
      </w:r>
      <w:r w:rsidRPr="00864C40">
        <w:rPr>
          <w:rFonts w:ascii="Bell Gothic Std Black" w:eastAsia="Adobe Ming Std L" w:hAnsi="Bell Gothic Std Black"/>
          <w:sz w:val="28"/>
          <w:szCs w:val="144"/>
        </w:rPr>
        <w:t>________________________________________________</w:t>
      </w:r>
      <w:r w:rsidRPr="00864C40">
        <w:rPr>
          <w:rFonts w:ascii="Bell Gothic Std Black" w:eastAsia="Adobe Ming Std L" w:hAnsi="Bell Gothic Std Black"/>
          <w:sz w:val="28"/>
          <w:szCs w:val="144"/>
        </w:rPr>
        <w:t>_______</w:t>
      </w:r>
      <w:r w:rsidR="00864C40" w:rsidRPr="00864C40">
        <w:rPr>
          <w:rFonts w:ascii="Bell Gothic Std Black" w:eastAsia="Adobe Ming Std L" w:hAnsi="Bell Gothic Std Black"/>
          <w:sz w:val="28"/>
          <w:szCs w:val="144"/>
        </w:rPr>
        <w:t>___</w:t>
      </w:r>
      <w:r w:rsidRPr="00864C40">
        <w:rPr>
          <w:rFonts w:ascii="Bell Gothic Std Black" w:eastAsia="Adobe Ming Std L" w:hAnsi="Bell Gothic Std Black"/>
          <w:sz w:val="28"/>
          <w:szCs w:val="144"/>
        </w:rPr>
        <w:t>__</w:t>
      </w:r>
      <w:r w:rsidR="002E6AFB">
        <w:rPr>
          <w:rFonts w:ascii="Bell Gothic Std Black" w:eastAsia="Adobe Ming Std L" w:hAnsi="Bell Gothic Std Black"/>
          <w:sz w:val="28"/>
          <w:szCs w:val="144"/>
        </w:rPr>
        <w:t xml:space="preserve">      35</w:t>
      </w:r>
    </w:p>
    <w:p w:rsidR="00864C40" w:rsidRPr="00864C40" w:rsidRDefault="00864C40" w:rsidP="00BC717B">
      <w:pPr>
        <w:spacing w:line="240" w:lineRule="auto"/>
        <w:rPr>
          <w:rFonts w:ascii="Bell Gothic Std Black" w:eastAsia="Adobe Ming Std L" w:hAnsi="Bell Gothic Std Black"/>
          <w:sz w:val="28"/>
          <w:szCs w:val="144"/>
        </w:rPr>
      </w:pPr>
    </w:p>
    <w:p w:rsidR="00F2580E" w:rsidRPr="00864C40" w:rsidRDefault="00F2580E" w:rsidP="00BC717B">
      <w:pPr>
        <w:spacing w:line="240" w:lineRule="auto"/>
        <w:rPr>
          <w:rFonts w:ascii="Bell Gothic Std Black" w:eastAsia="Adobe Ming Std L" w:hAnsi="Bell Gothic Std Black"/>
          <w:sz w:val="28"/>
          <w:szCs w:val="144"/>
        </w:rPr>
      </w:pPr>
      <w:r w:rsidRPr="00864C40">
        <w:rPr>
          <w:rFonts w:ascii="Bell Gothic Std Black" w:eastAsia="Adobe Gothic Std B" w:hAnsi="Bell Gothic Std Black"/>
          <w:sz w:val="28"/>
          <w:szCs w:val="144"/>
        </w:rPr>
        <w:t xml:space="preserve">Noisy lines </w:t>
      </w:r>
      <w:r w:rsidRPr="00864C40">
        <w:rPr>
          <w:rFonts w:ascii="Bell Gothic Std Black" w:eastAsia="Adobe Gothic Std B" w:hAnsi="Bell Gothic Std Black"/>
          <w:sz w:val="28"/>
          <w:szCs w:val="144"/>
        </w:rPr>
        <w:t xml:space="preserve"> </w:t>
      </w:r>
      <w:r w:rsidRPr="00864C40">
        <w:rPr>
          <w:rFonts w:ascii="Bell Gothic Std Black" w:eastAsia="Adobe Gothic Std B" w:hAnsi="Bell Gothic Std Black"/>
          <w:sz w:val="28"/>
          <w:szCs w:val="144"/>
        </w:rPr>
        <w:t xml:space="preserve">           </w:t>
      </w:r>
      <w:r w:rsidR="00864C40" w:rsidRPr="00864C40">
        <w:rPr>
          <w:rFonts w:ascii="Bell Gothic Std Black" w:eastAsia="Adobe Gothic Std B" w:hAnsi="Bell Gothic Std Black"/>
          <w:sz w:val="28"/>
          <w:szCs w:val="144"/>
        </w:rPr>
        <w:t xml:space="preserve">      </w:t>
      </w:r>
      <w:r w:rsidRPr="00864C40">
        <w:rPr>
          <w:rFonts w:ascii="Bell Gothic Std Black" w:eastAsia="Adobe Ming Std L" w:hAnsi="Bell Gothic Std Black"/>
          <w:sz w:val="28"/>
          <w:szCs w:val="144"/>
        </w:rPr>
        <w:t>_______</w:t>
      </w:r>
      <w:r w:rsidRPr="00864C40">
        <w:rPr>
          <w:rFonts w:ascii="Bell Gothic Std Black" w:eastAsia="Adobe Ming Std L" w:hAnsi="Bell Gothic Std Black"/>
          <w:sz w:val="28"/>
          <w:szCs w:val="144"/>
        </w:rPr>
        <w:t>_____________________________</w:t>
      </w:r>
      <w:r w:rsidRPr="00864C40">
        <w:rPr>
          <w:rFonts w:ascii="Bell Gothic Std Black" w:eastAsia="Adobe Ming Std L" w:hAnsi="Bell Gothic Std Black"/>
          <w:sz w:val="28"/>
          <w:szCs w:val="144"/>
        </w:rPr>
        <w:t>____________________________</w:t>
      </w:r>
      <w:r w:rsidRPr="00864C40">
        <w:rPr>
          <w:rFonts w:ascii="Bell Gothic Std Black" w:eastAsia="Adobe Ming Std L" w:hAnsi="Bell Gothic Std Black"/>
          <w:sz w:val="28"/>
          <w:szCs w:val="144"/>
        </w:rPr>
        <w:t>__</w:t>
      </w:r>
      <w:r w:rsidR="002E6AFB">
        <w:rPr>
          <w:rFonts w:ascii="Bell Gothic Std Black" w:eastAsia="Adobe Ming Std L" w:hAnsi="Bell Gothic Std Black"/>
          <w:sz w:val="28"/>
          <w:szCs w:val="144"/>
        </w:rPr>
        <w:t xml:space="preserve">      43</w:t>
      </w:r>
    </w:p>
    <w:p w:rsidR="00864C40" w:rsidRPr="00864C40" w:rsidRDefault="00864C40" w:rsidP="00BC717B">
      <w:pPr>
        <w:spacing w:line="240" w:lineRule="auto"/>
        <w:rPr>
          <w:rFonts w:ascii="Bell Gothic Std Black" w:eastAsia="Adobe Gothic Std B" w:hAnsi="Bell Gothic Std Black"/>
          <w:sz w:val="28"/>
          <w:szCs w:val="144"/>
        </w:rPr>
      </w:pPr>
    </w:p>
    <w:p w:rsidR="00F2580E" w:rsidRPr="00864C40" w:rsidRDefault="00F2580E" w:rsidP="00BC717B">
      <w:pPr>
        <w:spacing w:line="240" w:lineRule="auto"/>
        <w:rPr>
          <w:rFonts w:ascii="Bell Gothic Std Black" w:eastAsia="Adobe Gothic Std B" w:hAnsi="Bell Gothic Std Black"/>
          <w:sz w:val="28"/>
          <w:szCs w:val="144"/>
        </w:rPr>
      </w:pPr>
      <w:r w:rsidRPr="00864C40">
        <w:rPr>
          <w:rFonts w:ascii="Bell Gothic Std Black" w:eastAsia="Adobe Gothic Std B" w:hAnsi="Bell Gothic Std Black"/>
          <w:sz w:val="28"/>
          <w:szCs w:val="144"/>
        </w:rPr>
        <w:t xml:space="preserve">Mouvement </w:t>
      </w:r>
      <w:r w:rsidRPr="00864C40">
        <w:rPr>
          <w:rFonts w:ascii="Bell Gothic Std Black" w:eastAsia="Adobe Ming Std L" w:hAnsi="Bell Gothic Std Black"/>
          <w:sz w:val="28"/>
          <w:szCs w:val="144"/>
        </w:rPr>
        <w:t xml:space="preserve">             </w:t>
      </w:r>
      <w:r w:rsidR="00864C40" w:rsidRPr="00864C40">
        <w:rPr>
          <w:rFonts w:ascii="Bell Gothic Std Black" w:eastAsia="Adobe Ming Std L" w:hAnsi="Bell Gothic Std Black"/>
          <w:sz w:val="28"/>
          <w:szCs w:val="144"/>
        </w:rPr>
        <w:t xml:space="preserve">  </w:t>
      </w:r>
      <w:r w:rsidRPr="00864C40">
        <w:rPr>
          <w:rFonts w:ascii="Bell Gothic Std Black" w:eastAsia="Adobe Ming Std L" w:hAnsi="Bell Gothic Std Black"/>
          <w:sz w:val="28"/>
          <w:szCs w:val="144"/>
        </w:rPr>
        <w:t xml:space="preserve">  </w:t>
      </w:r>
      <w:r w:rsidRPr="00864C40">
        <w:rPr>
          <w:rFonts w:ascii="Bell Gothic Std Black" w:eastAsia="Adobe Ming Std L" w:hAnsi="Bell Gothic Std Black"/>
          <w:sz w:val="28"/>
          <w:szCs w:val="144"/>
        </w:rPr>
        <w:t>_______________________________________________________________</w:t>
      </w:r>
      <w:r w:rsidRPr="00864C40">
        <w:rPr>
          <w:rFonts w:ascii="Bell Gothic Std Black" w:eastAsia="Adobe Ming Std L" w:hAnsi="Bell Gothic Std Black"/>
          <w:sz w:val="28"/>
          <w:szCs w:val="144"/>
        </w:rPr>
        <w:t>___</w:t>
      </w:r>
      <w:r w:rsidRPr="00864C40">
        <w:rPr>
          <w:rFonts w:ascii="Bell Gothic Std Black" w:eastAsia="Adobe Ming Std L" w:hAnsi="Bell Gothic Std Black"/>
          <w:sz w:val="28"/>
          <w:szCs w:val="144"/>
        </w:rPr>
        <w:t xml:space="preserve"> </w:t>
      </w:r>
      <w:r w:rsidR="00CF0CFD">
        <w:rPr>
          <w:rFonts w:ascii="Bell Gothic Std Black" w:eastAsia="Adobe Ming Std L" w:hAnsi="Bell Gothic Std Black"/>
          <w:sz w:val="28"/>
          <w:szCs w:val="144"/>
        </w:rPr>
        <w:t xml:space="preserve">    </w:t>
      </w:r>
      <w:r w:rsidRPr="00864C40">
        <w:rPr>
          <w:rFonts w:ascii="Bell Gothic Std Black" w:eastAsia="Adobe Ming Std L" w:hAnsi="Bell Gothic Std Black"/>
          <w:sz w:val="28"/>
          <w:szCs w:val="144"/>
        </w:rPr>
        <w:t xml:space="preserve"> </w:t>
      </w:r>
      <w:r w:rsidR="00CF0CFD">
        <w:rPr>
          <w:rFonts w:ascii="Bell Gothic Std Black" w:eastAsia="Adobe Ming Std L" w:hAnsi="Bell Gothic Std Black"/>
          <w:sz w:val="28"/>
          <w:szCs w:val="144"/>
        </w:rPr>
        <w:t>53</w:t>
      </w:r>
    </w:p>
    <w:p w:rsidR="00D013DF" w:rsidRPr="00864C40" w:rsidRDefault="00D013DF" w:rsidP="00BC717B">
      <w:pPr>
        <w:spacing w:line="240" w:lineRule="auto"/>
        <w:rPr>
          <w:rFonts w:ascii="Bell Gothic Std Black" w:eastAsia="Adobe Gothic Std B" w:hAnsi="Bell Gothic Std Black"/>
          <w:b/>
          <w:sz w:val="28"/>
          <w:szCs w:val="144"/>
        </w:rPr>
      </w:pPr>
    </w:p>
    <w:p w:rsidR="00D013DF" w:rsidRDefault="00D013DF" w:rsidP="00BC717B">
      <w:pPr>
        <w:spacing w:line="240" w:lineRule="auto"/>
        <w:rPr>
          <w:rFonts w:ascii="Adobe Gothic Std B" w:eastAsia="Adobe Gothic Std B" w:hAnsi="Adobe Gothic Std B"/>
          <w:b/>
          <w:sz w:val="28"/>
          <w:szCs w:val="144"/>
        </w:rPr>
      </w:pPr>
    </w:p>
    <w:p w:rsidR="00BC717B" w:rsidRDefault="00BC717B" w:rsidP="00BC717B">
      <w:pPr>
        <w:spacing w:line="240" w:lineRule="auto"/>
        <w:rPr>
          <w:rFonts w:ascii="Adobe Gothic Std B" w:eastAsia="Adobe Gothic Std B" w:hAnsi="Adobe Gothic Std B"/>
          <w:b/>
          <w:sz w:val="28"/>
          <w:szCs w:val="144"/>
        </w:rPr>
      </w:pPr>
    </w:p>
    <w:p w:rsidR="00A60402" w:rsidRDefault="000D758A" w:rsidP="00F2580E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>
        <w:rPr>
          <w:noProof/>
          <w:lang w:eastAsia="fr-FR"/>
        </w:rPr>
        <w:lastRenderedPageBreak/>
        <w:drawing>
          <wp:inline distT="0" distB="0" distL="0" distR="0" wp14:anchorId="7DFFAE00" wp14:editId="54C3426A">
            <wp:extent cx="5715000" cy="5857875"/>
            <wp:effectExtent l="0" t="0" r="0" b="9525"/>
            <wp:docPr id="1" name="Image 1" descr="https://i.pinimg.com/736x/81/36/e6/8136e6ba8340b79f5ab6dbf496552133--nature-pattern-gobel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i.pinimg.com/736x/81/36/e6/8136e6ba8340b79f5ab6dbf496552133--nature-pattern-gobelin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58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E31" w:rsidRDefault="00A60402" w:rsidP="00A60402">
      <w:pPr>
        <w:rPr>
          <w:rFonts w:ascii="Bell Gothic Std Black" w:hAnsi="Bell Gothic Std Black"/>
          <w:sz w:val="28"/>
          <w:szCs w:val="144"/>
        </w:rPr>
      </w:pPr>
      <w:r w:rsidRPr="00A60402">
        <w:rPr>
          <w:rFonts w:ascii="Bell Gothic Std Black" w:hAnsi="Bell Gothic Std Black"/>
          <w:noProof/>
          <w:sz w:val="28"/>
          <w:szCs w:val="144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0" allowOverlap="1" wp14:editId="166560A2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7000875" cy="4419600"/>
                <wp:effectExtent l="0" t="0" r="28575" b="19050"/>
                <wp:wrapSquare wrapText="bothSides"/>
                <wp:docPr id="694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00875" cy="4419600"/>
                        </a:xfrm>
                        <a:prstGeom prst="bracketPair">
                          <a:avLst>
                            <a:gd name="adj" fmla="val 8051"/>
                          </a:avLst>
                        </a:prstGeom>
                        <a:ln>
                          <a:headEnd/>
                          <a:tailEnd/>
                        </a:ln>
                        <a:extLst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:rsidR="00A60402" w:rsidRDefault="000161D9">
                            <w:pPr>
                              <w:spacing w:after="0"/>
                              <w:jc w:val="center"/>
                              <w:rPr>
                                <w:rFonts w:ascii="Adobe Gothic Std B" w:eastAsia="Adobe Gothic Std B" w:hAnsi="Adobe Gothic Std B"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 w:rsidRPr="000161D9">
                              <w:rPr>
                                <w:rFonts w:ascii="Adobe Gothic Std B" w:eastAsia="Adobe Gothic Std B" w:hAnsi="Adobe Gothic Std B"/>
                                <w:iCs/>
                                <w:color w:val="7F7F7F" w:themeColor="text1" w:themeTint="80"/>
                                <w:sz w:val="24"/>
                              </w:rPr>
                              <w:t>ANGLES DROITS</w:t>
                            </w:r>
                          </w:p>
                          <w:p w:rsidR="00F75B63" w:rsidRDefault="00F75B63">
                            <w:pPr>
                              <w:spacing w:after="0"/>
                              <w:jc w:val="center"/>
                              <w:rPr>
                                <w:rFonts w:ascii="Adobe Gothic Std B" w:eastAsia="Adobe Gothic Std B" w:hAnsi="Adobe Gothic Std B"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</w:p>
                          <w:p w:rsidR="00F75B63" w:rsidRDefault="006A307A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Le code </w:t>
                            </w:r>
                            <w:r w:rsidR="00F75B63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>primitif</w:t>
                            </w:r>
                            <w:r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 est </w:t>
                            </w:r>
                            <w:r w:rsidR="00F75B63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de la programmation orientée objet, </w:t>
                            </w:r>
                            <w:r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>divisé</w:t>
                            </w:r>
                            <w:r w:rsidR="00F75B63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>e donc</w:t>
                            </w:r>
                            <w:r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 en deux parties. </w:t>
                            </w:r>
                            <w:r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br/>
                              <w:t xml:space="preserve"> </w:t>
                            </w:r>
                            <w:r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br/>
                              <w:t xml:space="preserve">La première partie consiste </w:t>
                            </w:r>
                            <w:r w:rsidR="00F75B63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à tracer une grille (invisible) avec un nombre x de lignes et de colonnes, x modifiable. </w:t>
                            </w:r>
                          </w:p>
                          <w:p w:rsidR="00F75B63" w:rsidRDefault="00F75B63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</w:p>
                          <w:p w:rsidR="00F75B63" w:rsidRDefault="00F75B63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</w:p>
                          <w:p w:rsidR="00F75B63" w:rsidRDefault="00F75B63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La deuxième partie est l’objet qui permet de tracer les lignes. </w:t>
                            </w:r>
                          </w:p>
                          <w:p w:rsidR="00F75B63" w:rsidRDefault="00F75B63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 La </w:t>
                            </w:r>
                            <w:r w:rsidR="006A307A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>fonction</w:t>
                            </w:r>
                            <w:r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 drawCenterLines</w:t>
                            </w:r>
                            <w:r w:rsidR="006A307A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 trace </w:t>
                            </w:r>
                            <w:r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>des lignes soit horizontales soit verticales (1 fois sur 2), espacées aléatoirement</w:t>
                            </w:r>
                            <w:r w:rsidR="006A307A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. </w:t>
                            </w:r>
                          </w:p>
                          <w:p w:rsidR="00F75B63" w:rsidRDefault="00F75B63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</w:p>
                          <w:p w:rsidR="000161D9" w:rsidRDefault="00F75B63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>Puis la fonction drawBorderLines qui vient faire les jonctions entre les lignes du drawCenterLine.</w:t>
                            </w:r>
                          </w:p>
                          <w:p w:rsidR="009F7E04" w:rsidRDefault="009F7E04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</w:p>
                          <w:p w:rsidR="009F7E04" w:rsidRDefault="009F7E04" w:rsidP="009F7E04">
                            <w:pPr>
                              <w:spacing w:after="0"/>
                              <w:rPr>
                                <w:b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</w:p>
                          <w:p w:rsidR="009F7E04" w:rsidRPr="009F7E04" w:rsidRDefault="009F7E04" w:rsidP="009F7E04">
                            <w:pPr>
                              <w:spacing w:after="0"/>
                              <w:rPr>
                                <w:b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 w:rsidRPr="009F7E04">
                              <w:rPr>
                                <w:b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Modifications effectuées : </w:t>
                            </w:r>
                            <w:r w:rsidR="00ED0324">
                              <w:rPr>
                                <w:b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Couleur, épaisseur, nombre de cubes, nombre de lignes, couleur et taille des cubes. </w:t>
                            </w:r>
                          </w:p>
                        </w:txbxContent>
                      </wps:txbx>
                      <wps:bodyPr rot="0" vert="horz" wrap="square" lIns="45720" tIns="45720" rIns="4572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85" coordsize="21600,21600" o:spt="185" adj="3600" path="m@0,nfqx0@0l0@2qy@0,21600em@1,nfqx21600@0l21600@2qy@1,21600em@0,nsqx0@0l0@2qy@0,21600l@1,21600qx21600@2l21600@0qy@1,xe" filled="f"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o:extrusionok="f" gradientshapeok="t" limo="10800,10800" o:connecttype="custom" o:connectlocs="@8,0;0,@9;@8,@7;@6,@9" textboxrect="@3,@3,@4,@5"/>
                <v:handles>
                  <v:h position="#0,topLeft" switch="" xrange="0,10800"/>
                </v:handles>
              </v:shapetype>
              <v:shape id="Forme automatique 2" o:spid="_x0000_s1026" type="#_x0000_t185" style="position:absolute;margin-left:0;margin-top:0;width:551.25pt;height:348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" o:allowincell="f" adj="1739" strokecolor="black [3040]">
                <v:textbox inset="3.6pt,,3.6pt">
                  <w:txbxContent>
                    <w:p w:rsidR="00A60402" w:rsidRDefault="000161D9">
                      <w:pPr>
                        <w:spacing w:after="0"/>
                        <w:jc w:val="center"/>
                        <w:rPr>
                          <w:rFonts w:ascii="Adobe Gothic Std B" w:eastAsia="Adobe Gothic Std B" w:hAnsi="Adobe Gothic Std B"/>
                          <w:iCs/>
                          <w:color w:val="7F7F7F" w:themeColor="text1" w:themeTint="80"/>
                          <w:sz w:val="24"/>
                        </w:rPr>
                      </w:pPr>
                      <w:r w:rsidRPr="000161D9">
                        <w:rPr>
                          <w:rFonts w:ascii="Adobe Gothic Std B" w:eastAsia="Adobe Gothic Std B" w:hAnsi="Adobe Gothic Std B"/>
                          <w:iCs/>
                          <w:color w:val="7F7F7F" w:themeColor="text1" w:themeTint="80"/>
                          <w:sz w:val="24"/>
                        </w:rPr>
                        <w:t>ANGLES DROITS</w:t>
                      </w:r>
                    </w:p>
                    <w:p w:rsidR="00F75B63" w:rsidRDefault="00F75B63">
                      <w:pPr>
                        <w:spacing w:after="0"/>
                        <w:jc w:val="center"/>
                        <w:rPr>
                          <w:rFonts w:ascii="Adobe Gothic Std B" w:eastAsia="Adobe Gothic Std B" w:hAnsi="Adobe Gothic Std B"/>
                          <w:iCs/>
                          <w:color w:val="7F7F7F" w:themeColor="text1" w:themeTint="80"/>
                          <w:sz w:val="24"/>
                        </w:rPr>
                      </w:pPr>
                    </w:p>
                    <w:p w:rsidR="00F75B63" w:rsidRDefault="006A307A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  <w:r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Le code </w:t>
                      </w:r>
                      <w:r w:rsidR="00F75B63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>primitif</w:t>
                      </w:r>
                      <w:r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 est </w:t>
                      </w:r>
                      <w:r w:rsidR="00F75B63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de la programmation orientée objet, </w:t>
                      </w:r>
                      <w:r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>divisé</w:t>
                      </w:r>
                      <w:r w:rsidR="00F75B63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>e donc</w:t>
                      </w:r>
                      <w:r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 en deux parties. </w:t>
                      </w:r>
                      <w:r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br/>
                        <w:t xml:space="preserve"> </w:t>
                      </w:r>
                      <w:r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br/>
                        <w:t xml:space="preserve">La première partie consiste </w:t>
                      </w:r>
                      <w:r w:rsidR="00F75B63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à tracer une grille (invisible) avec un nombre x de lignes et de colonnes, x modifiable. </w:t>
                      </w:r>
                    </w:p>
                    <w:p w:rsidR="00F75B63" w:rsidRDefault="00F75B63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</w:p>
                    <w:p w:rsidR="00F75B63" w:rsidRDefault="00F75B63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</w:p>
                    <w:p w:rsidR="00F75B63" w:rsidRDefault="00F75B63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  <w:r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La deuxième partie est l’objet qui permet de tracer les lignes. </w:t>
                      </w:r>
                    </w:p>
                    <w:p w:rsidR="00F75B63" w:rsidRDefault="00F75B63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  <w:r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 La </w:t>
                      </w:r>
                      <w:r w:rsidR="006A307A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>fonction</w:t>
                      </w:r>
                      <w:r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 drawCenterLines</w:t>
                      </w:r>
                      <w:r w:rsidR="006A307A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 trace </w:t>
                      </w:r>
                      <w:r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>des lignes soit horizontales soit verticales (1 fois sur 2), espacées aléatoirement</w:t>
                      </w:r>
                      <w:r w:rsidR="006A307A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. </w:t>
                      </w:r>
                    </w:p>
                    <w:p w:rsidR="00F75B63" w:rsidRDefault="00F75B63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</w:p>
                    <w:p w:rsidR="000161D9" w:rsidRDefault="00F75B63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  <w:r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>Puis la fonction drawBorderLines qui vient faire les jonctions entre les lignes du drawCenterLine.</w:t>
                      </w:r>
                    </w:p>
                    <w:p w:rsidR="009F7E04" w:rsidRDefault="009F7E04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</w:p>
                    <w:p w:rsidR="009F7E04" w:rsidRDefault="009F7E04" w:rsidP="009F7E04">
                      <w:pPr>
                        <w:spacing w:after="0"/>
                        <w:rPr>
                          <w:b/>
                          <w:iCs/>
                          <w:color w:val="7F7F7F" w:themeColor="text1" w:themeTint="80"/>
                          <w:sz w:val="24"/>
                        </w:rPr>
                      </w:pPr>
                    </w:p>
                    <w:p w:rsidR="009F7E04" w:rsidRPr="009F7E04" w:rsidRDefault="009F7E04" w:rsidP="009F7E04">
                      <w:pPr>
                        <w:spacing w:after="0"/>
                        <w:rPr>
                          <w:b/>
                          <w:iCs/>
                          <w:color w:val="7F7F7F" w:themeColor="text1" w:themeTint="80"/>
                          <w:sz w:val="24"/>
                        </w:rPr>
                      </w:pPr>
                      <w:r w:rsidRPr="009F7E04">
                        <w:rPr>
                          <w:b/>
                          <w:iCs/>
                          <w:color w:val="7F7F7F" w:themeColor="text1" w:themeTint="80"/>
                          <w:sz w:val="24"/>
                        </w:rPr>
                        <w:t xml:space="preserve">Modifications effectuées : </w:t>
                      </w:r>
                      <w:r w:rsidR="00ED0324">
                        <w:rPr>
                          <w:b/>
                          <w:iCs/>
                          <w:color w:val="7F7F7F" w:themeColor="text1" w:themeTint="80"/>
                          <w:sz w:val="24"/>
                        </w:rPr>
                        <w:t xml:space="preserve">Couleur, épaisseur, nombre de cubes, nombre de lignes, couleur et taille des cubes.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>
        <w:rPr>
          <w:rFonts w:ascii="Bell Gothic Std Black" w:hAnsi="Bell Gothic Std Black"/>
          <w:sz w:val="28"/>
          <w:szCs w:val="144"/>
        </w:rPr>
        <w:br w:type="page"/>
      </w:r>
    </w:p>
    <w:p w:rsidR="00071E31" w:rsidRDefault="00071E3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noProof/>
          <w:sz w:val="28"/>
          <w:szCs w:val="144"/>
          <w:lang w:eastAsia="fr-FR"/>
        </w:rPr>
        <w:lastRenderedPageBreak/>
        <w:drawing>
          <wp:inline distT="0" distB="0" distL="0" distR="0">
            <wp:extent cx="5753100" cy="5753100"/>
            <wp:effectExtent l="0" t="0" r="0" b="0"/>
            <wp:docPr id="3" name="Image 3" descr="M:\Bureau-Win\weekly-processing-project-master\weekly-processing-project-master\angles_droits\images\frame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:\Bureau-Win\weekly-processing-project-master\weekly-processing-project-master\angles_droits\images\frame-0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E31" w:rsidRDefault="00071E3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noProof/>
          <w:sz w:val="28"/>
          <w:szCs w:val="144"/>
          <w:lang w:eastAsia="fr-FR"/>
        </w:rPr>
        <w:lastRenderedPageBreak/>
        <w:drawing>
          <wp:inline distT="0" distB="0" distL="0" distR="0">
            <wp:extent cx="5753100" cy="5753100"/>
            <wp:effectExtent l="0" t="0" r="0" b="0"/>
            <wp:docPr id="4" name="Image 4" descr="M:\Bureau-Win\weekly-processing-project-master\weekly-processing-project-master\angles_droits\images\frame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:\Bureau-Win\weekly-processing-project-master\weekly-processing-project-master\angles_droits\images\frame-0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E31" w:rsidRDefault="00071E3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noProof/>
          <w:sz w:val="28"/>
          <w:szCs w:val="144"/>
          <w:lang w:eastAsia="fr-FR"/>
        </w:rPr>
        <w:lastRenderedPageBreak/>
        <w:drawing>
          <wp:inline distT="0" distB="0" distL="0" distR="0">
            <wp:extent cx="5753100" cy="5753100"/>
            <wp:effectExtent l="0" t="0" r="0" b="0"/>
            <wp:docPr id="5" name="Image 5" descr="M:\Bureau-Win\weekly-processing-project-master\weekly-processing-project-master\angles_droits\images\frame-03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:\Bureau-Win\weekly-processing-project-master\weekly-processing-project-master\angles_droits\images\frame-03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E31" w:rsidRDefault="00071E3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noProof/>
          <w:sz w:val="28"/>
          <w:szCs w:val="144"/>
          <w:lang w:eastAsia="fr-FR"/>
        </w:rPr>
        <w:lastRenderedPageBreak/>
        <w:drawing>
          <wp:inline distT="0" distB="0" distL="0" distR="0">
            <wp:extent cx="5753100" cy="5753100"/>
            <wp:effectExtent l="0" t="0" r="0" b="0"/>
            <wp:docPr id="6" name="Image 6" descr="M:\Bureau-Win\weekly-processing-project-master\weekly-processing-project-master\angles_droits\images\frame-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:\Bureau-Win\weekly-processing-project-master\weekly-processing-project-master\angles_droits\images\frame-0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E31" w:rsidRDefault="00071E3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noProof/>
          <w:sz w:val="28"/>
          <w:szCs w:val="144"/>
          <w:lang w:eastAsia="fr-FR"/>
        </w:rPr>
        <w:lastRenderedPageBreak/>
        <w:drawing>
          <wp:inline distT="0" distB="0" distL="0" distR="0">
            <wp:extent cx="5753100" cy="5753100"/>
            <wp:effectExtent l="0" t="0" r="0" b="0"/>
            <wp:docPr id="7" name="Image 7" descr="M:\Bureau-Win\weekly-processing-project-master\weekly-processing-project-master\angles_droits\images\frame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:\Bureau-Win\weekly-processing-project-master\weekly-processing-project-master\angles_droits\images\frame-0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E31" w:rsidRDefault="00071E3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noProof/>
          <w:sz w:val="28"/>
          <w:szCs w:val="144"/>
          <w:lang w:eastAsia="fr-FR"/>
        </w:rPr>
        <w:lastRenderedPageBreak/>
        <w:drawing>
          <wp:inline distT="0" distB="0" distL="0" distR="0">
            <wp:extent cx="5753100" cy="5753100"/>
            <wp:effectExtent l="0" t="0" r="0" b="0"/>
            <wp:docPr id="13" name="Image 13" descr="M:\Bureau-Win\weekly-processing-project-master\weekly-processing-project-master\angles_droits\images\frame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M:\Bureau-Win\weekly-processing-project-master\weekly-processing-project-master\angles_droits\images\frame-0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E31" w:rsidRDefault="00071E3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noProof/>
          <w:sz w:val="28"/>
          <w:szCs w:val="144"/>
          <w:lang w:eastAsia="fr-FR"/>
        </w:rPr>
        <w:lastRenderedPageBreak/>
        <w:drawing>
          <wp:inline distT="0" distB="0" distL="0" distR="0">
            <wp:extent cx="5753100" cy="5753100"/>
            <wp:effectExtent l="0" t="0" r="0" b="0"/>
            <wp:docPr id="8" name="Image 8" descr="M:\Bureau-Win\weekly-processing-project-master\weekly-processing-project-master\angles_droits\images\frame-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:\Bureau-Win\weekly-processing-project-master\weekly-processing-project-master\angles_droits\images\frame-06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E31" w:rsidRDefault="00071E31" w:rsidP="00071E31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noProof/>
          <w:sz w:val="28"/>
          <w:szCs w:val="144"/>
          <w:lang w:eastAsia="fr-FR"/>
        </w:rPr>
        <w:lastRenderedPageBreak/>
        <w:drawing>
          <wp:inline distT="0" distB="0" distL="0" distR="0" wp14:anchorId="04A82A8B" wp14:editId="4274C600">
            <wp:extent cx="5753100" cy="5753100"/>
            <wp:effectExtent l="0" t="0" r="0" b="0"/>
            <wp:docPr id="9" name="Image 9" descr="M:\Bureau-Win\weekly-processing-project-master\weekly-processing-project-master\angles_droits\images\frame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:\Bureau-Win\weekly-processing-project-master\weekly-processing-project-master\angles_droits\images\frame-07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E31" w:rsidRDefault="00071E3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noProof/>
          <w:sz w:val="28"/>
          <w:szCs w:val="144"/>
          <w:lang w:eastAsia="fr-FR"/>
        </w:rPr>
        <w:lastRenderedPageBreak/>
        <w:drawing>
          <wp:inline distT="0" distB="0" distL="0" distR="0">
            <wp:extent cx="5753100" cy="5753100"/>
            <wp:effectExtent l="0" t="0" r="0" b="0"/>
            <wp:docPr id="11" name="Image 11" descr="M:\Bureau-Win\weekly-processing-project-master\weekly-processing-project-master\angles_droits\images\frame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:\Bureau-Win\weekly-processing-project-master\weekly-processing-project-master\angles_droits\images\frame-0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7F1" w:rsidRDefault="00071E3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noProof/>
          <w:sz w:val="28"/>
          <w:szCs w:val="144"/>
          <w:lang w:eastAsia="fr-FR"/>
        </w:rPr>
        <w:lastRenderedPageBreak/>
        <w:drawing>
          <wp:inline distT="0" distB="0" distL="0" distR="0">
            <wp:extent cx="5753100" cy="5753100"/>
            <wp:effectExtent l="0" t="0" r="0" b="0"/>
            <wp:docPr id="12" name="Image 12" descr="M:\Bureau-Win\weekly-processing-project-master\weekly-processing-project-master\angles_droits\images\frame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:\Bureau-Win\weekly-processing-project-master\weekly-processing-project-master\angles_droits\images\frame-1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E31" w:rsidRDefault="00071E3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A60402" w:rsidRDefault="00A60402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F847F1" w:rsidRDefault="00A60402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noProof/>
          <w:sz w:val="28"/>
          <w:szCs w:val="144"/>
          <w:lang w:eastAsia="fr-FR"/>
        </w:rPr>
        <w:drawing>
          <wp:inline distT="0" distB="0" distL="0" distR="0">
            <wp:extent cx="5715000" cy="4772025"/>
            <wp:effectExtent l="0" t="0" r="0" b="9525"/>
            <wp:docPr id="14" name="Image 14" descr="M:\Bureau-Win\weekly-processing-project-master\weekly-processing-project-master\sans_titre\sans_titre_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M:\Bureau-Win\weekly-processing-project-master\weekly-processing-project-master\sans_titre\sans_titre_original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60402" w:rsidRDefault="00A60402" w:rsidP="0043239E">
      <w:pPr>
        <w:rPr>
          <w:rFonts w:ascii="Bell Gothic Std Black" w:hAnsi="Bell Gothic Std Black"/>
          <w:sz w:val="28"/>
          <w:szCs w:val="144"/>
        </w:rPr>
      </w:pPr>
    </w:p>
    <w:p w:rsidR="00F847F1" w:rsidRDefault="00F847F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A60402" w:rsidRDefault="00A60402" w:rsidP="000D758A">
      <w:pPr>
        <w:spacing w:line="240" w:lineRule="auto"/>
        <w:jc w:val="center"/>
        <w:rPr>
          <w:rFonts w:ascii="Bell Gothic Std Black" w:hAnsi="Bell Gothic Std Black"/>
          <w:noProof/>
          <w:sz w:val="28"/>
          <w:szCs w:val="144"/>
          <w:lang w:eastAsia="fr-FR"/>
        </w:rPr>
      </w:pPr>
    </w:p>
    <w:p w:rsidR="00C24AD3" w:rsidRDefault="00C24AD3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F847F1" w:rsidRDefault="00C24AD3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 w:rsidRPr="00F847F1">
        <w:rPr>
          <w:rFonts w:ascii="Bell Gothic Std Black" w:hAnsi="Bell Gothic Std Black"/>
          <w:noProof/>
          <w:sz w:val="28"/>
          <w:szCs w:val="144"/>
        </w:rPr>
        <mc:AlternateContent>
          <mc:Choice Requires="wps">
            <w:drawing>
              <wp:anchor distT="0" distB="0" distL="114300" distR="114300" simplePos="0" relativeHeight="251661312" behindDoc="0" locked="0" layoutInCell="0" allowOverlap="1" wp14:anchorId="16A79191" wp14:editId="3588353A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5438775" cy="1706880"/>
                <wp:effectExtent l="0" t="0" r="28575" b="27940"/>
                <wp:wrapSquare wrapText="bothSides"/>
                <wp:docPr id="23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38775" cy="1706880"/>
                        </a:xfrm>
                        <a:prstGeom prst="bracketPair">
                          <a:avLst>
                            <a:gd name="adj" fmla="val 8051"/>
                          </a:avLst>
                        </a:prstGeom>
                        <a:ln>
                          <a:headEnd/>
                          <a:tailEnd/>
                        </a:ln>
                        <a:extLst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:rsidR="00C24AD3" w:rsidRPr="008E4397" w:rsidRDefault="008E4397" w:rsidP="00C24AD3">
                            <w:pPr>
                              <w:spacing w:after="0"/>
                              <w:jc w:val="center"/>
                              <w:rPr>
                                <w:rFonts w:ascii="Adobe Gothic Std B" w:eastAsia="Adobe Gothic Std B" w:hAnsi="Adobe Gothic Std B"/>
                                <w:b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 w:rsidRPr="008E4397">
                              <w:rPr>
                                <w:rFonts w:ascii="Adobe Gothic Std B" w:eastAsia="Adobe Gothic Std B" w:hAnsi="Adobe Gothic Std B"/>
                                <w:b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SANS TITRE </w:t>
                            </w:r>
                          </w:p>
                          <w:p w:rsidR="00C24AD3" w:rsidRDefault="00C24AD3" w:rsidP="00C24AD3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</w:p>
                          <w:p w:rsidR="00C24AD3" w:rsidRDefault="00C24AD3" w:rsidP="00C24AD3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</w:p>
                          <w:p w:rsidR="00C24AD3" w:rsidRDefault="00C24AD3" w:rsidP="00C24AD3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Le code premier repose sur la création de deux rectangles de </w:t>
                            </w:r>
                          </w:p>
                          <w:p w:rsidR="00C24AD3" w:rsidRDefault="00C24AD3" w:rsidP="00C24AD3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>200x25.</w:t>
                            </w:r>
                          </w:p>
                          <w:p w:rsidR="00C24AD3" w:rsidRDefault="00C24AD3" w:rsidP="00C24AD3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</w:p>
                          <w:p w:rsidR="00C24AD3" w:rsidRDefault="00C24AD3" w:rsidP="00C24AD3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La position de ceux-ci est telle que l’un est au-dessus de l’autre.  </w:t>
                            </w:r>
                          </w:p>
                          <w:p w:rsidR="00C24AD3" w:rsidRDefault="00C24AD3" w:rsidP="00C24AD3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</w:p>
                          <w:p w:rsidR="00C24AD3" w:rsidRDefault="00C24AD3" w:rsidP="00C24AD3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ab/>
                            </w:r>
                            <w:r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>Une boucle vient répéter les deux</w:t>
                            </w:r>
                            <w:r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 rectangles sur la largeur du canevas.</w:t>
                            </w:r>
                          </w:p>
                          <w:p w:rsidR="00C24AD3" w:rsidRDefault="00C24AD3" w:rsidP="00C24AD3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</w:p>
                          <w:p w:rsidR="00C24AD3" w:rsidRDefault="00C24AD3" w:rsidP="008E4397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Au clic de la souris, les </w:t>
                            </w:r>
                            <w:r w:rsidR="008E4397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>couleurs sont réinitialisées aléatoirement.</w:t>
                            </w:r>
                            <w:r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 </w:t>
                            </w:r>
                          </w:p>
                          <w:p w:rsidR="00C24AD3" w:rsidRDefault="00C24AD3" w:rsidP="00C24AD3">
                            <w:pPr>
                              <w:spacing w:after="0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</w:p>
                          <w:p w:rsidR="009F7E04" w:rsidRPr="00166653" w:rsidRDefault="009F7E04" w:rsidP="009F7E04">
                            <w:pPr>
                              <w:spacing w:after="0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 w:rsidRPr="009F7E04">
                              <w:rPr>
                                <w:b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Modifications effectuées : </w:t>
                            </w:r>
                            <w:r w:rsidR="00166653">
                              <w:rPr>
                                <w:b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 </w:t>
                            </w:r>
                            <w:r w:rsidR="00166653" w:rsidRPr="00166653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>Des rotations sur les rectangles. Changements sur le contour et l’intérieur, sur la taille des rectangles, le nombre de rectangles</w:t>
                            </w:r>
                            <w:r w:rsidR="00166653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 et leur positions</w:t>
                            </w:r>
                            <w:r w:rsidR="00166653" w:rsidRPr="00166653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. </w:t>
                            </w:r>
                          </w:p>
                          <w:p w:rsidR="009F7E04" w:rsidRDefault="009F7E04" w:rsidP="00C24AD3">
                            <w:pPr>
                              <w:spacing w:after="0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</w:p>
                          <w:p w:rsidR="00C24AD3" w:rsidRDefault="00C24AD3" w:rsidP="00C24AD3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br/>
                            </w:r>
                          </w:p>
                          <w:p w:rsidR="00337A61" w:rsidRDefault="00C24AD3" w:rsidP="00C24AD3">
                            <w:pPr>
                              <w:spacing w:after="0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45720" tIns="45720" rIns="4572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185" style="position:absolute;left:0;text-align:left;margin-left:0;margin-top:0;width:428.25pt;height:134.4pt;z-index:2516613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" o:allowincell="f" adj="1739" strokecolor="black [3040]">
                <v:textbox style="mso-fit-shape-to-text:t" inset="3.6pt,,3.6pt">
                  <w:txbxContent>
                    <w:p w:rsidR="00C24AD3" w:rsidRPr="008E4397" w:rsidRDefault="008E4397" w:rsidP="00C24AD3">
                      <w:pPr>
                        <w:spacing w:after="0"/>
                        <w:jc w:val="center"/>
                        <w:rPr>
                          <w:rFonts w:ascii="Adobe Gothic Std B" w:eastAsia="Adobe Gothic Std B" w:hAnsi="Adobe Gothic Std B"/>
                          <w:b/>
                          <w:iCs/>
                          <w:color w:val="7F7F7F" w:themeColor="text1" w:themeTint="80"/>
                          <w:sz w:val="24"/>
                        </w:rPr>
                      </w:pPr>
                      <w:r w:rsidRPr="008E4397">
                        <w:rPr>
                          <w:rFonts w:ascii="Adobe Gothic Std B" w:eastAsia="Adobe Gothic Std B" w:hAnsi="Adobe Gothic Std B"/>
                          <w:b/>
                          <w:iCs/>
                          <w:color w:val="7F7F7F" w:themeColor="text1" w:themeTint="80"/>
                          <w:sz w:val="24"/>
                        </w:rPr>
                        <w:t xml:space="preserve">SANS TITRE </w:t>
                      </w:r>
                    </w:p>
                    <w:p w:rsidR="00C24AD3" w:rsidRDefault="00C24AD3" w:rsidP="00C24AD3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</w:p>
                    <w:p w:rsidR="00C24AD3" w:rsidRDefault="00C24AD3" w:rsidP="00C24AD3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</w:p>
                    <w:p w:rsidR="00C24AD3" w:rsidRDefault="00C24AD3" w:rsidP="00C24AD3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  <w:r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Le code premier repose sur la création de deux rectangles de </w:t>
                      </w:r>
                    </w:p>
                    <w:p w:rsidR="00C24AD3" w:rsidRDefault="00C24AD3" w:rsidP="00C24AD3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  <w:r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>200x25.</w:t>
                      </w:r>
                    </w:p>
                    <w:p w:rsidR="00C24AD3" w:rsidRDefault="00C24AD3" w:rsidP="00C24AD3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</w:p>
                    <w:p w:rsidR="00C24AD3" w:rsidRDefault="00C24AD3" w:rsidP="00C24AD3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  <w:r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La position de ceux-ci est telle que l’un est au-dessus de l’autre.  </w:t>
                      </w:r>
                    </w:p>
                    <w:p w:rsidR="00C24AD3" w:rsidRDefault="00C24AD3" w:rsidP="00C24AD3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</w:p>
                    <w:p w:rsidR="00C24AD3" w:rsidRDefault="00C24AD3" w:rsidP="00C24AD3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  <w:r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ab/>
                      </w:r>
                      <w:r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>Une boucle vient répéter les deux</w:t>
                      </w:r>
                      <w:r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 rectangles sur la largeur du canevas.</w:t>
                      </w:r>
                    </w:p>
                    <w:p w:rsidR="00C24AD3" w:rsidRDefault="00C24AD3" w:rsidP="00C24AD3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</w:p>
                    <w:p w:rsidR="00C24AD3" w:rsidRDefault="00C24AD3" w:rsidP="008E4397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  <w:r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Au clic de la souris, les </w:t>
                      </w:r>
                      <w:r w:rsidR="008E4397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>couleurs sont réinitialisées aléatoirement.</w:t>
                      </w:r>
                      <w:r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 </w:t>
                      </w:r>
                    </w:p>
                    <w:p w:rsidR="00C24AD3" w:rsidRDefault="00C24AD3" w:rsidP="00C24AD3">
                      <w:pPr>
                        <w:spacing w:after="0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</w:p>
                    <w:p w:rsidR="009F7E04" w:rsidRPr="00166653" w:rsidRDefault="009F7E04" w:rsidP="009F7E04">
                      <w:pPr>
                        <w:spacing w:after="0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  <w:r w:rsidRPr="009F7E04">
                        <w:rPr>
                          <w:b/>
                          <w:iCs/>
                          <w:color w:val="7F7F7F" w:themeColor="text1" w:themeTint="80"/>
                          <w:sz w:val="24"/>
                        </w:rPr>
                        <w:t xml:space="preserve">Modifications effectuées : </w:t>
                      </w:r>
                      <w:r w:rsidR="00166653">
                        <w:rPr>
                          <w:b/>
                          <w:iCs/>
                          <w:color w:val="7F7F7F" w:themeColor="text1" w:themeTint="80"/>
                          <w:sz w:val="24"/>
                        </w:rPr>
                        <w:t xml:space="preserve"> </w:t>
                      </w:r>
                      <w:r w:rsidR="00166653" w:rsidRPr="00166653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>Des rotations sur les rectangles. Changements sur le contour et l’intérieur, sur la taille des rectangles, le nombre de rectangles</w:t>
                      </w:r>
                      <w:r w:rsidR="00166653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 et leur positions</w:t>
                      </w:r>
                      <w:r w:rsidR="00166653" w:rsidRPr="00166653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. </w:t>
                      </w:r>
                    </w:p>
                    <w:p w:rsidR="009F7E04" w:rsidRDefault="009F7E04" w:rsidP="00C24AD3">
                      <w:pPr>
                        <w:spacing w:after="0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</w:p>
                    <w:p w:rsidR="00C24AD3" w:rsidRDefault="00C24AD3" w:rsidP="00C24AD3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  <w:r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br/>
                      </w:r>
                    </w:p>
                    <w:p w:rsidR="00337A61" w:rsidRDefault="00C24AD3" w:rsidP="00C24AD3">
                      <w:pPr>
                        <w:spacing w:after="0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  <w:r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br/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337A61" w:rsidRDefault="00337A6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337A61" w:rsidRDefault="00337A6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337A61" w:rsidRDefault="00337A6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337A61" w:rsidRDefault="00337A6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337A61" w:rsidRDefault="00337A6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337A61" w:rsidRDefault="00337A6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337A61" w:rsidRDefault="00337A6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337A61" w:rsidRDefault="00337A6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337A61" w:rsidRDefault="00337A6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337A61" w:rsidRDefault="00337A6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337A61" w:rsidRDefault="00337A6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337A61" w:rsidRDefault="00337A6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337A61" w:rsidRDefault="00337A6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A60402" w:rsidRDefault="00F847F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noProof/>
          <w:sz w:val="28"/>
          <w:szCs w:val="144"/>
          <w:lang w:eastAsia="fr-FR"/>
        </w:rPr>
        <w:drawing>
          <wp:inline distT="0" distB="0" distL="0" distR="0">
            <wp:extent cx="5905500" cy="4743450"/>
            <wp:effectExtent l="0" t="0" r="0" b="0"/>
            <wp:docPr id="16" name="Image 16" descr="M:\Bureau-Win\weekly-processing-project-master\weekly-processing-project-master\sans_titre\images\frame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:\Bureau-Win\weekly-processing-project-master\weekly-processing-project-master\sans_titre\images\frame-0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00" b="9000"/>
                    <a:stretch/>
                  </pic:blipFill>
                  <pic:spPr bwMode="auto">
                    <a:xfrm>
                      <a:off x="0" y="0"/>
                      <a:ext cx="5905500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47F1" w:rsidRDefault="00F847F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F847F1" w:rsidRDefault="00F847F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43239E" w:rsidRDefault="0043239E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43239E" w:rsidRDefault="0043239E" w:rsidP="0043239E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sz w:val="28"/>
          <w:szCs w:val="14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63" type="#_x0000_t75" style="width:465pt;height:415.35pt">
            <v:imagedata r:id="rId21" o:title="frame-02" croptop="5024f"/>
          </v:shape>
        </w:pict>
      </w:r>
    </w:p>
    <w:p w:rsidR="0043239E" w:rsidRDefault="0043239E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sz w:val="28"/>
          <w:szCs w:val="144"/>
        </w:rPr>
        <w:lastRenderedPageBreak/>
        <w:pict>
          <v:shape id="_x0000_i1065" type="#_x0000_t75" style="width:465pt;height:450pt">
            <v:imagedata r:id="rId22" o:title="frame-03"/>
          </v:shape>
        </w:pict>
      </w:r>
    </w:p>
    <w:p w:rsidR="0043239E" w:rsidRDefault="0043239E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sz w:val="28"/>
          <w:szCs w:val="144"/>
        </w:rPr>
        <w:lastRenderedPageBreak/>
        <w:pict>
          <v:shape id="_x0000_i1067" type="#_x0000_t75" style="width:465pt;height:450pt">
            <v:imagedata r:id="rId23" o:title="frame-04"/>
          </v:shape>
        </w:pict>
      </w:r>
    </w:p>
    <w:p w:rsidR="0043239E" w:rsidRDefault="0043239E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sz w:val="28"/>
          <w:szCs w:val="144"/>
        </w:rPr>
        <w:lastRenderedPageBreak/>
        <w:pict>
          <v:shape id="_x0000_i1068" type="#_x0000_t75" style="width:465pt;height:450pt">
            <v:imagedata r:id="rId24" o:title="frame-08"/>
          </v:shape>
        </w:pict>
      </w:r>
    </w:p>
    <w:p w:rsidR="00F847F1" w:rsidRDefault="0043239E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sz w:val="28"/>
          <w:szCs w:val="144"/>
        </w:rPr>
        <w:lastRenderedPageBreak/>
        <w:pict>
          <v:shape id="_x0000_i1069" type="#_x0000_t75" style="width:465pt;height:450pt">
            <v:imagedata r:id="rId25" o:title="frame-14"/>
          </v:shape>
        </w:pict>
      </w:r>
    </w:p>
    <w:p w:rsidR="0043239E" w:rsidRDefault="0043239E" w:rsidP="0043239E">
      <w:pPr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sz w:val="28"/>
          <w:szCs w:val="144"/>
        </w:rPr>
        <w:br w:type="page"/>
      </w:r>
      <w:r>
        <w:rPr>
          <w:rFonts w:ascii="Bell Gothic Std Black" w:hAnsi="Bell Gothic Std Black"/>
          <w:sz w:val="28"/>
          <w:szCs w:val="144"/>
        </w:rPr>
        <w:lastRenderedPageBreak/>
        <w:pict>
          <v:shape id="_x0000_i1071" type="#_x0000_t75" style="width:465pt;height:450pt">
            <v:imagedata r:id="rId26" o:title="frame-16"/>
          </v:shape>
        </w:pict>
      </w:r>
    </w:p>
    <w:p w:rsidR="0043239E" w:rsidRDefault="0043239E" w:rsidP="0043239E">
      <w:pPr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sz w:val="28"/>
          <w:szCs w:val="144"/>
        </w:rPr>
        <w:lastRenderedPageBreak/>
        <w:pict>
          <v:shape id="_x0000_i1074" type="#_x0000_t75" style="width:465pt;height:450pt">
            <v:imagedata r:id="rId27" o:title="frame-17"/>
          </v:shape>
        </w:pict>
      </w:r>
    </w:p>
    <w:p w:rsidR="0043239E" w:rsidRDefault="0043239E" w:rsidP="0043239E">
      <w:pPr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sz w:val="28"/>
          <w:szCs w:val="144"/>
        </w:rPr>
        <w:lastRenderedPageBreak/>
        <w:pict>
          <v:shape id="_x0000_i1075" type="#_x0000_t75" style="width:465pt;height:450pt">
            <v:imagedata r:id="rId28" o:title="frame-20"/>
          </v:shape>
        </w:pict>
      </w:r>
    </w:p>
    <w:p w:rsidR="0043239E" w:rsidRDefault="0043239E" w:rsidP="0043239E">
      <w:pPr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sz w:val="28"/>
          <w:szCs w:val="144"/>
        </w:rPr>
        <w:lastRenderedPageBreak/>
        <w:pict>
          <v:shape id="_x0000_i1076" type="#_x0000_t75" style="width:465pt;height:450pt">
            <v:imagedata r:id="rId29" o:title="frame-12"/>
          </v:shape>
        </w:pict>
      </w:r>
    </w:p>
    <w:p w:rsidR="0043239E" w:rsidRDefault="0043239E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F847F1" w:rsidRPr="0043239E" w:rsidRDefault="00F847F1" w:rsidP="0043239E">
      <w:pPr>
        <w:rPr>
          <w:rFonts w:ascii="Bell Gothic Std Black" w:hAnsi="Bell Gothic Std Black"/>
          <w:sz w:val="28"/>
          <w:szCs w:val="144"/>
        </w:rPr>
      </w:pPr>
    </w:p>
    <w:p w:rsidR="00F847F1" w:rsidRDefault="00F847F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noProof/>
          <w:sz w:val="28"/>
          <w:szCs w:val="144"/>
          <w:lang w:eastAsia="fr-FR"/>
        </w:rPr>
        <w:drawing>
          <wp:inline distT="0" distB="0" distL="0" distR="0" wp14:anchorId="5E35D2F3" wp14:editId="51EAA0EC">
            <wp:extent cx="5172075" cy="4745379"/>
            <wp:effectExtent l="0" t="0" r="0" b="0"/>
            <wp:docPr id="17" name="Image 17" descr="M:\Bureau-Win\weekly-processing-project-master\weekly-processing-project-master\avion_de_papier\reference-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:\Bureau-Win\weekly-processing-project-master\weekly-processing-project-master\avion_de_papier\reference-image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4745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7F1" w:rsidRDefault="00F847F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F847F1" w:rsidRDefault="00F847F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F847F1" w:rsidRDefault="00F847F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 w:rsidRPr="00F847F1">
        <w:rPr>
          <w:rFonts w:ascii="Bell Gothic Std Black" w:hAnsi="Bell Gothic Std Black"/>
          <w:noProof/>
          <w:sz w:val="28"/>
          <w:szCs w:val="144"/>
        </w:rPr>
        <mc:AlternateContent>
          <mc:Choice Requires="wps">
            <w:drawing>
              <wp:anchor distT="0" distB="0" distL="114300" distR="114300" simplePos="0" relativeHeight="251663360" behindDoc="0" locked="0" layoutInCell="0" allowOverlap="1" wp14:editId="166560A2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6467475" cy="3505200"/>
                <wp:effectExtent l="0" t="0" r="28575" b="19050"/>
                <wp:wrapSquare wrapText="bothSides"/>
                <wp:docPr id="24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67475" cy="3505200"/>
                        </a:xfrm>
                        <a:prstGeom prst="bracketPair">
                          <a:avLst>
                            <a:gd name="adj" fmla="val 8051"/>
                          </a:avLst>
                        </a:prstGeom>
                        <a:ln>
                          <a:headEnd/>
                          <a:tailEnd/>
                        </a:ln>
                        <a:extLst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:rsidR="00F847F1" w:rsidRDefault="00BC717B">
                            <w:pPr>
                              <w:spacing w:after="0"/>
                              <w:jc w:val="center"/>
                              <w:rPr>
                                <w:rFonts w:ascii="Adobe Gothic Std B" w:eastAsia="Adobe Gothic Std B" w:hAnsi="Adobe Gothic Std B"/>
                                <w:b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>
                              <w:rPr>
                                <w:rFonts w:ascii="Adobe Gothic Std B" w:eastAsia="Adobe Gothic Std B" w:hAnsi="Adobe Gothic Std B"/>
                                <w:b/>
                                <w:iCs/>
                                <w:color w:val="7F7F7F" w:themeColor="text1" w:themeTint="80"/>
                                <w:sz w:val="24"/>
                              </w:rPr>
                              <w:t>AVION DE PAPIER</w:t>
                            </w:r>
                          </w:p>
                          <w:p w:rsidR="00EC258F" w:rsidRDefault="00EC258F">
                            <w:pPr>
                              <w:spacing w:after="0"/>
                              <w:jc w:val="center"/>
                              <w:rPr>
                                <w:rFonts w:ascii="Adobe Gothic Std B" w:eastAsia="Adobe Gothic Std B" w:hAnsi="Adobe Gothic Std B"/>
                                <w:b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</w:p>
                          <w:p w:rsidR="00BC717B" w:rsidRPr="00EC258F" w:rsidRDefault="00EC258F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 w:rsidRPr="00EC258F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Un nombre de carrés aléatoire. </w:t>
                            </w:r>
                            <w:r w:rsidRPr="00EC258F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br/>
                              <w:t xml:space="preserve">Légèrement décalés par rapport au centre. </w:t>
                            </w:r>
                            <w:r w:rsidRPr="00EC258F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br/>
                              <w:t xml:space="preserve">De taille de plus en plus petite. </w:t>
                            </w:r>
                          </w:p>
                          <w:p w:rsidR="00EC258F" w:rsidRPr="00EC258F" w:rsidRDefault="00EC258F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</w:p>
                          <w:p w:rsidR="00EC258F" w:rsidRPr="00EC258F" w:rsidRDefault="00EC258F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</w:p>
                          <w:p w:rsidR="00EC258F" w:rsidRDefault="00C93D06" w:rsidP="00C93D06">
                            <w:pPr>
                              <w:spacing w:after="0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 w:rsidRPr="009F7E04">
                              <w:rPr>
                                <w:b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Modifications effectuées : </w:t>
                            </w:r>
                            <w:r>
                              <w:rPr>
                                <w:b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 </w:t>
                            </w:r>
                            <w:r w:rsidR="00EC258F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Animation faite. </w:t>
                            </w:r>
                          </w:p>
                          <w:p w:rsidR="00EC258F" w:rsidRPr="00EC258F" w:rsidRDefault="00EC258F" w:rsidP="00C93D06">
                            <w:pPr>
                              <w:spacing w:after="0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>L</w:t>
                            </w:r>
                            <w:r w:rsidRPr="00EC258F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es carrés sont décalés d’une certaine valeur contrôlée par la souris. </w:t>
                            </w:r>
                          </w:p>
                        </w:txbxContent>
                      </wps:txbx>
                      <wps:bodyPr rot="0" vert="horz" wrap="square" lIns="45720" tIns="45720" rIns="4572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185" style="position:absolute;left:0;text-align:left;margin-left:0;margin-top:0;width:509.25pt;height:276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" o:allowincell="f" adj="1739" strokecolor="black [3040]">
                <v:textbox inset="3.6pt,,3.6pt">
                  <w:txbxContent>
                    <w:p w:rsidR="00F847F1" w:rsidRDefault="00BC717B">
                      <w:pPr>
                        <w:spacing w:after="0"/>
                        <w:jc w:val="center"/>
                        <w:rPr>
                          <w:rFonts w:ascii="Adobe Gothic Std B" w:eastAsia="Adobe Gothic Std B" w:hAnsi="Adobe Gothic Std B"/>
                          <w:b/>
                          <w:iCs/>
                          <w:color w:val="7F7F7F" w:themeColor="text1" w:themeTint="80"/>
                          <w:sz w:val="24"/>
                        </w:rPr>
                      </w:pPr>
                      <w:r>
                        <w:rPr>
                          <w:rFonts w:ascii="Adobe Gothic Std B" w:eastAsia="Adobe Gothic Std B" w:hAnsi="Adobe Gothic Std B"/>
                          <w:b/>
                          <w:iCs/>
                          <w:color w:val="7F7F7F" w:themeColor="text1" w:themeTint="80"/>
                          <w:sz w:val="24"/>
                        </w:rPr>
                        <w:t>AVION DE PAPIER</w:t>
                      </w:r>
                    </w:p>
                    <w:p w:rsidR="00EC258F" w:rsidRDefault="00EC258F">
                      <w:pPr>
                        <w:spacing w:after="0"/>
                        <w:jc w:val="center"/>
                        <w:rPr>
                          <w:rFonts w:ascii="Adobe Gothic Std B" w:eastAsia="Adobe Gothic Std B" w:hAnsi="Adobe Gothic Std B"/>
                          <w:b/>
                          <w:iCs/>
                          <w:color w:val="7F7F7F" w:themeColor="text1" w:themeTint="80"/>
                          <w:sz w:val="24"/>
                        </w:rPr>
                      </w:pPr>
                    </w:p>
                    <w:p w:rsidR="00BC717B" w:rsidRPr="00EC258F" w:rsidRDefault="00EC258F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  <w:r w:rsidRPr="00EC258F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Un nombre de carrés aléatoire. </w:t>
                      </w:r>
                      <w:r w:rsidRPr="00EC258F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br/>
                        <w:t xml:space="preserve">Légèrement décalés par rapport au centre. </w:t>
                      </w:r>
                      <w:r w:rsidRPr="00EC258F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br/>
                        <w:t xml:space="preserve">De taille de plus en plus petite. </w:t>
                      </w:r>
                    </w:p>
                    <w:p w:rsidR="00EC258F" w:rsidRPr="00EC258F" w:rsidRDefault="00EC258F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</w:p>
                    <w:p w:rsidR="00EC258F" w:rsidRPr="00EC258F" w:rsidRDefault="00EC258F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</w:p>
                    <w:p w:rsidR="00EC258F" w:rsidRDefault="00C93D06" w:rsidP="00C93D06">
                      <w:pPr>
                        <w:spacing w:after="0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  <w:r w:rsidRPr="009F7E04">
                        <w:rPr>
                          <w:b/>
                          <w:iCs/>
                          <w:color w:val="7F7F7F" w:themeColor="text1" w:themeTint="80"/>
                          <w:sz w:val="24"/>
                        </w:rPr>
                        <w:t xml:space="preserve">Modifications effectuées : </w:t>
                      </w:r>
                      <w:r>
                        <w:rPr>
                          <w:b/>
                          <w:iCs/>
                          <w:color w:val="7F7F7F" w:themeColor="text1" w:themeTint="80"/>
                          <w:sz w:val="24"/>
                        </w:rPr>
                        <w:t xml:space="preserve"> </w:t>
                      </w:r>
                      <w:r w:rsidR="00EC258F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Animation faite. </w:t>
                      </w:r>
                    </w:p>
                    <w:p w:rsidR="00EC258F" w:rsidRPr="00EC258F" w:rsidRDefault="00EC258F" w:rsidP="00C93D06">
                      <w:pPr>
                        <w:spacing w:after="0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  <w:r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>L</w:t>
                      </w:r>
                      <w:r w:rsidRPr="00EC258F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es carrés sont décalés d’une certaine valeur contrôlée par la souris.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F847F1" w:rsidRDefault="00F847F1" w:rsidP="00F847F1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noProof/>
          <w:sz w:val="28"/>
          <w:szCs w:val="144"/>
          <w:lang w:eastAsia="fr-FR"/>
        </w:rPr>
        <w:lastRenderedPageBreak/>
        <w:drawing>
          <wp:inline distT="0" distB="0" distL="0" distR="0" wp14:anchorId="1AA39E39" wp14:editId="11F9AF46">
            <wp:extent cx="5762625" cy="5762625"/>
            <wp:effectExtent l="0" t="0" r="9525" b="9525"/>
            <wp:docPr id="18" name="Image 18" descr="M:\Bureau-Win\weekly-processing-project-master\weekly-processing-project-master\avion_de_papier\images\frame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M:\Bureau-Win\weekly-processing-project-master\weekly-processing-project-master\avion_de_papier\images\frame-01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7F1" w:rsidRDefault="00F847F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noProof/>
          <w:sz w:val="28"/>
          <w:szCs w:val="144"/>
          <w:lang w:eastAsia="fr-FR"/>
        </w:rPr>
        <w:lastRenderedPageBreak/>
        <w:drawing>
          <wp:inline distT="0" distB="0" distL="0" distR="0">
            <wp:extent cx="5762625" cy="5762625"/>
            <wp:effectExtent l="0" t="0" r="9525" b="9525"/>
            <wp:docPr id="19" name="Image 19" descr="M:\Bureau-Win\weekly-processing-project-master\weekly-processing-project-master\avion_de_papier\images\frame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M:\Bureau-Win\weekly-processing-project-master\weekly-processing-project-master\avion_de_papier\images\frame-02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7F1" w:rsidRDefault="00F847F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noProof/>
          <w:sz w:val="28"/>
          <w:szCs w:val="144"/>
          <w:lang w:eastAsia="fr-FR"/>
        </w:rPr>
        <w:lastRenderedPageBreak/>
        <w:drawing>
          <wp:inline distT="0" distB="0" distL="0" distR="0">
            <wp:extent cx="5762625" cy="5762625"/>
            <wp:effectExtent l="0" t="0" r="9525" b="9525"/>
            <wp:docPr id="20" name="Image 20" descr="M:\Bureau-Win\weekly-processing-project-master\weekly-processing-project-master\avion_de_papier\images\frame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:\Bureau-Win\weekly-processing-project-master\weekly-processing-project-master\avion_de_papier\images\frame-05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7F1" w:rsidRDefault="00F847F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noProof/>
          <w:sz w:val="28"/>
          <w:szCs w:val="144"/>
          <w:lang w:eastAsia="fr-FR"/>
        </w:rPr>
        <w:lastRenderedPageBreak/>
        <w:drawing>
          <wp:inline distT="0" distB="0" distL="0" distR="0">
            <wp:extent cx="5762625" cy="5762625"/>
            <wp:effectExtent l="0" t="0" r="9525" b="9525"/>
            <wp:docPr id="21" name="Image 21" descr="M:\Bureau-Win\weekly-processing-project-master\weekly-processing-project-master\avion_de_papier\images\frame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M:\Bureau-Win\weekly-processing-project-master\weekly-processing-project-master\avion_de_papier\images\frame-08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7F1" w:rsidRDefault="00F847F1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noProof/>
          <w:sz w:val="28"/>
          <w:szCs w:val="144"/>
          <w:lang w:eastAsia="fr-FR"/>
        </w:rPr>
        <w:lastRenderedPageBreak/>
        <w:drawing>
          <wp:inline distT="0" distB="0" distL="0" distR="0">
            <wp:extent cx="5762625" cy="5762625"/>
            <wp:effectExtent l="0" t="0" r="9525" b="9525"/>
            <wp:docPr id="22" name="Image 22" descr="M:\Bureau-Win\weekly-processing-project-master\weekly-processing-project-master\avion_de_papier\images\frame-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:\Bureau-Win\weekly-processing-project-master\weekly-processing-project-master\avion_de_papier\images\frame-09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47F1" w:rsidRDefault="00F10486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sz w:val="28"/>
          <w:szCs w:val="144"/>
        </w:rPr>
        <w:lastRenderedPageBreak/>
        <w:pict>
          <v:shape id="_x0000_i1086" type="#_x0000_t75" style="width:453.6pt;height:453.6pt">
            <v:imagedata r:id="rId36" o:title="frame-07"/>
          </v:shape>
        </w:pict>
      </w:r>
    </w:p>
    <w:p w:rsidR="00F10486" w:rsidRDefault="00F10486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  <w:r>
        <w:rPr>
          <w:noProof/>
          <w:lang w:eastAsia="fr-FR"/>
        </w:rPr>
        <w:lastRenderedPageBreak/>
        <w:drawing>
          <wp:inline distT="0" distB="0" distL="0" distR="0">
            <wp:extent cx="5029200" cy="5081999"/>
            <wp:effectExtent l="0" t="0" r="0" b="4445"/>
            <wp:docPr id="25" name="Image 25" descr="https://awarewomenartists.com/wp-content/uploads/2017/05/vera-molnar_du-cycle-errance-entre-ordre-et-chaos_1975_aware_women-artists_artistes-femmes-1485x15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awarewomenartists.com/wp-content/uploads/2017/05/vera-molnar_du-cycle-errance-entre-ordre-et-chaos_1975_aware_women-artists_artistes-femmes-1485x1500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976" cy="5082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0486" w:rsidRDefault="00F10486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485689" w:rsidRDefault="00485689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485689" w:rsidRDefault="00485689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485689" w:rsidRDefault="00485689" w:rsidP="000D758A">
      <w:pPr>
        <w:spacing w:line="240" w:lineRule="auto"/>
        <w:jc w:val="center"/>
        <w:rPr>
          <w:rFonts w:ascii="Bell Gothic Std Black" w:hAnsi="Bell Gothic Std Black"/>
          <w:sz w:val="28"/>
          <w:szCs w:val="144"/>
        </w:rPr>
      </w:pPr>
    </w:p>
    <w:p w:rsidR="00485689" w:rsidRDefault="00485689" w:rsidP="00485689">
      <w:pPr>
        <w:rPr>
          <w:rFonts w:ascii="Bell Gothic Std Black" w:hAnsi="Bell Gothic Std Black"/>
          <w:sz w:val="28"/>
          <w:szCs w:val="144"/>
        </w:rPr>
      </w:pPr>
    </w:p>
    <w:p w:rsidR="00485689" w:rsidRDefault="00485689" w:rsidP="00485689">
      <w:pPr>
        <w:rPr>
          <w:rFonts w:ascii="Bell Gothic Std Black" w:hAnsi="Bell Gothic Std Black"/>
          <w:sz w:val="28"/>
          <w:szCs w:val="144"/>
        </w:rPr>
      </w:pPr>
      <w:r w:rsidRPr="00F10486">
        <w:rPr>
          <w:rFonts w:ascii="Bell Gothic Std Black" w:hAnsi="Bell Gothic Std Black"/>
          <w:noProof/>
          <w:sz w:val="28"/>
          <w:szCs w:val="144"/>
        </w:rPr>
        <mc:AlternateContent>
          <mc:Choice Requires="wps">
            <w:drawing>
              <wp:anchor distT="0" distB="0" distL="114300" distR="114300" simplePos="0" relativeHeight="251665408" behindDoc="0" locked="0" layoutInCell="0" allowOverlap="1" wp14:anchorId="04EE3EC2" wp14:editId="42EA3CF7">
                <wp:simplePos x="0" y="0"/>
                <wp:positionH relativeFrom="margin">
                  <wp:posOffset>2023745</wp:posOffset>
                </wp:positionH>
                <wp:positionV relativeFrom="margin">
                  <wp:posOffset>1566545</wp:posOffset>
                </wp:positionV>
                <wp:extent cx="5092700" cy="3125470"/>
                <wp:effectExtent l="0" t="0" r="12700" b="17780"/>
                <wp:wrapSquare wrapText="bothSides"/>
                <wp:docPr id="26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92700" cy="3125470"/>
                        </a:xfrm>
                        <a:prstGeom prst="bracketPair">
                          <a:avLst>
                            <a:gd name="adj" fmla="val 8051"/>
                          </a:avLst>
                        </a:prstGeom>
                        <a:ln>
                          <a:headEnd/>
                          <a:tailEnd/>
                        </a:ln>
                        <a:extLst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:rsidR="00485689" w:rsidRDefault="00485689" w:rsidP="00D013DF">
                            <w:pPr>
                              <w:spacing w:after="0"/>
                              <w:jc w:val="center"/>
                              <w:rPr>
                                <w:rFonts w:ascii="MS Gothic" w:eastAsia="MS Gothic" w:hAnsi="MS Gothic" w:cs="MS Gothic"/>
                                <w:b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>
                              <w:rPr>
                                <w:rFonts w:ascii="Adobe Gothic Std B" w:eastAsia="Adobe Gothic Std B" w:hAnsi="Adobe Gothic Std B"/>
                                <w:b/>
                                <w:iCs/>
                                <w:color w:val="7F7F7F" w:themeColor="text1" w:themeTint="80"/>
                                <w:sz w:val="24"/>
                              </w:rPr>
                              <w:t>TOUT PETIT D</w:t>
                            </w:r>
                            <w:r>
                              <w:rPr>
                                <w:rFonts w:ascii="MS Gothic" w:eastAsia="MS Gothic" w:hAnsi="MS Gothic" w:cs="MS Gothic"/>
                                <w:b/>
                                <w:iCs/>
                                <w:color w:val="7F7F7F" w:themeColor="text1" w:themeTint="80"/>
                                <w:sz w:val="24"/>
                              </w:rPr>
                              <w:t>ESORDRE</w:t>
                            </w:r>
                          </w:p>
                          <w:p w:rsidR="00D013DF" w:rsidRDefault="00D013DF" w:rsidP="00D013DF">
                            <w:pPr>
                              <w:spacing w:after="0"/>
                              <w:jc w:val="center"/>
                              <w:rPr>
                                <w:rFonts w:ascii="MS Gothic" w:eastAsia="MS Gothic" w:hAnsi="MS Gothic" w:cs="MS Gothic"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 w:rsidRPr="00D013DF">
                              <w:rPr>
                                <w:rFonts w:ascii="MS Gothic" w:eastAsia="MS Gothic" w:hAnsi="MS Gothic" w:cs="MS Gothic"/>
                                <w:iCs/>
                                <w:color w:val="7F7F7F" w:themeColor="text1" w:themeTint="80"/>
                                <w:sz w:val="24"/>
                              </w:rPr>
                              <w:t>-voir vidéo-</w:t>
                            </w:r>
                          </w:p>
                          <w:p w:rsidR="00D013DF" w:rsidRPr="00CE26B9" w:rsidRDefault="0005053F" w:rsidP="00D013DF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 w:rsidRPr="00CE26B9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Création d’une grille carrée. </w:t>
                            </w:r>
                          </w:p>
                          <w:p w:rsidR="0005053F" w:rsidRPr="00CE26B9" w:rsidRDefault="0005053F" w:rsidP="00D013DF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 w:rsidRPr="00CE26B9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Carré dans chaque case de la grille. </w:t>
                            </w:r>
                            <w:r w:rsidRPr="00CE26B9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br/>
                              <w:t xml:space="preserve">Décalage du carré par rapport à sa position dans la grille d’une valeur aléatoire. </w:t>
                            </w:r>
                          </w:p>
                          <w:p w:rsidR="0005053F" w:rsidRDefault="0005053F" w:rsidP="00D013DF">
                            <w:pPr>
                              <w:spacing w:after="0"/>
                              <w:jc w:val="center"/>
                              <w:rPr>
                                <w:rFonts w:ascii="MS Gothic" w:eastAsia="MS Gothic" w:hAnsi="MS Gothic" w:cs="MS Gothic"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</w:p>
                          <w:p w:rsidR="0005053F" w:rsidRPr="00D013DF" w:rsidRDefault="0005053F" w:rsidP="00D013DF">
                            <w:pPr>
                              <w:spacing w:after="0"/>
                              <w:jc w:val="center"/>
                              <w:rPr>
                                <w:rFonts w:ascii="MS Gothic" w:eastAsia="MS Gothic" w:hAnsi="MS Gothic" w:cs="MS Gothic"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</w:p>
                          <w:p w:rsidR="00F10486" w:rsidRPr="00485689" w:rsidRDefault="0005053F" w:rsidP="0005053F">
                            <w:pPr>
                              <w:spacing w:after="0"/>
                              <w:rPr>
                                <w:rFonts w:ascii="Adobe Gothic Std B" w:eastAsia="Adobe Gothic Std B" w:hAnsi="Adobe Gothic Std B"/>
                                <w:b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 w:rsidRPr="009F7E04">
                              <w:rPr>
                                <w:b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Modifications effectuées : </w:t>
                            </w:r>
                            <w:r w:rsidRPr="00CE26B9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>Couleurs, épaisseurs, puissance du décalage.</w:t>
                            </w:r>
                            <w:r>
                              <w:rPr>
                                <w:b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 </w:t>
                            </w:r>
                            <w:r w:rsidR="00AC1BB8" w:rsidRPr="00AC1BB8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>Animation : les carrés se décalent en fonction de la position du curseur.</w:t>
                            </w:r>
                            <w:r w:rsidR="00AC1BB8">
                              <w:rPr>
                                <w:b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45720" tIns="45720" rIns="4572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185" style="position:absolute;margin-left:159.35pt;margin-top:123.35pt;width:401pt;height:246.1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" o:allowincell="f" adj="1739" strokecolor="black [3040]">
                <v:textbox inset="3.6pt,,3.6pt">
                  <w:txbxContent>
                    <w:p w:rsidR="00485689" w:rsidRDefault="00485689" w:rsidP="00D013DF">
                      <w:pPr>
                        <w:spacing w:after="0"/>
                        <w:jc w:val="center"/>
                        <w:rPr>
                          <w:rFonts w:ascii="MS Gothic" w:eastAsia="MS Gothic" w:hAnsi="MS Gothic" w:cs="MS Gothic"/>
                          <w:b/>
                          <w:iCs/>
                          <w:color w:val="7F7F7F" w:themeColor="text1" w:themeTint="80"/>
                          <w:sz w:val="24"/>
                        </w:rPr>
                      </w:pPr>
                      <w:r>
                        <w:rPr>
                          <w:rFonts w:ascii="Adobe Gothic Std B" w:eastAsia="Adobe Gothic Std B" w:hAnsi="Adobe Gothic Std B"/>
                          <w:b/>
                          <w:iCs/>
                          <w:color w:val="7F7F7F" w:themeColor="text1" w:themeTint="80"/>
                          <w:sz w:val="24"/>
                        </w:rPr>
                        <w:t>TOUT PETIT D</w:t>
                      </w:r>
                      <w:r>
                        <w:rPr>
                          <w:rFonts w:ascii="MS Gothic" w:eastAsia="MS Gothic" w:hAnsi="MS Gothic" w:cs="MS Gothic"/>
                          <w:b/>
                          <w:iCs/>
                          <w:color w:val="7F7F7F" w:themeColor="text1" w:themeTint="80"/>
                          <w:sz w:val="24"/>
                        </w:rPr>
                        <w:t>ESORDRE</w:t>
                      </w:r>
                    </w:p>
                    <w:p w:rsidR="00D013DF" w:rsidRDefault="00D013DF" w:rsidP="00D013DF">
                      <w:pPr>
                        <w:spacing w:after="0"/>
                        <w:jc w:val="center"/>
                        <w:rPr>
                          <w:rFonts w:ascii="MS Gothic" w:eastAsia="MS Gothic" w:hAnsi="MS Gothic" w:cs="MS Gothic"/>
                          <w:iCs/>
                          <w:color w:val="7F7F7F" w:themeColor="text1" w:themeTint="80"/>
                          <w:sz w:val="24"/>
                        </w:rPr>
                      </w:pPr>
                      <w:r w:rsidRPr="00D013DF">
                        <w:rPr>
                          <w:rFonts w:ascii="MS Gothic" w:eastAsia="MS Gothic" w:hAnsi="MS Gothic" w:cs="MS Gothic"/>
                          <w:iCs/>
                          <w:color w:val="7F7F7F" w:themeColor="text1" w:themeTint="80"/>
                          <w:sz w:val="24"/>
                        </w:rPr>
                        <w:t>-voir vidéo-</w:t>
                      </w:r>
                    </w:p>
                    <w:p w:rsidR="00D013DF" w:rsidRPr="00CE26B9" w:rsidRDefault="0005053F" w:rsidP="00D013DF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  <w:r w:rsidRPr="00CE26B9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Création d’une grille carrée. </w:t>
                      </w:r>
                    </w:p>
                    <w:p w:rsidR="0005053F" w:rsidRPr="00CE26B9" w:rsidRDefault="0005053F" w:rsidP="00D013DF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  <w:r w:rsidRPr="00CE26B9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Carré dans chaque case de la grille. </w:t>
                      </w:r>
                      <w:r w:rsidRPr="00CE26B9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br/>
                        <w:t xml:space="preserve">Décalage du carré par rapport à sa position dans la grille d’une valeur aléatoire. </w:t>
                      </w:r>
                    </w:p>
                    <w:p w:rsidR="0005053F" w:rsidRDefault="0005053F" w:rsidP="00D013DF">
                      <w:pPr>
                        <w:spacing w:after="0"/>
                        <w:jc w:val="center"/>
                        <w:rPr>
                          <w:rFonts w:ascii="MS Gothic" w:eastAsia="MS Gothic" w:hAnsi="MS Gothic" w:cs="MS Gothic"/>
                          <w:iCs/>
                          <w:color w:val="7F7F7F" w:themeColor="text1" w:themeTint="80"/>
                          <w:sz w:val="24"/>
                        </w:rPr>
                      </w:pPr>
                    </w:p>
                    <w:p w:rsidR="0005053F" w:rsidRPr="00D013DF" w:rsidRDefault="0005053F" w:rsidP="00D013DF">
                      <w:pPr>
                        <w:spacing w:after="0"/>
                        <w:jc w:val="center"/>
                        <w:rPr>
                          <w:rFonts w:ascii="MS Gothic" w:eastAsia="MS Gothic" w:hAnsi="MS Gothic" w:cs="MS Gothic"/>
                          <w:iCs/>
                          <w:color w:val="7F7F7F" w:themeColor="text1" w:themeTint="80"/>
                          <w:sz w:val="24"/>
                        </w:rPr>
                      </w:pPr>
                    </w:p>
                    <w:p w:rsidR="00F10486" w:rsidRPr="00485689" w:rsidRDefault="0005053F" w:rsidP="0005053F">
                      <w:pPr>
                        <w:spacing w:after="0"/>
                        <w:rPr>
                          <w:rFonts w:ascii="Adobe Gothic Std B" w:eastAsia="Adobe Gothic Std B" w:hAnsi="Adobe Gothic Std B"/>
                          <w:b/>
                          <w:iCs/>
                          <w:color w:val="7F7F7F" w:themeColor="text1" w:themeTint="80"/>
                          <w:sz w:val="24"/>
                        </w:rPr>
                      </w:pPr>
                      <w:r w:rsidRPr="009F7E04">
                        <w:rPr>
                          <w:b/>
                          <w:iCs/>
                          <w:color w:val="7F7F7F" w:themeColor="text1" w:themeTint="80"/>
                          <w:sz w:val="24"/>
                        </w:rPr>
                        <w:t xml:space="preserve">Modifications effectuées : </w:t>
                      </w:r>
                      <w:r w:rsidRPr="00CE26B9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>Couleurs, épaisseurs, puissance du décalage.</w:t>
                      </w:r>
                      <w:r>
                        <w:rPr>
                          <w:b/>
                          <w:iCs/>
                          <w:color w:val="7F7F7F" w:themeColor="text1" w:themeTint="80"/>
                          <w:sz w:val="24"/>
                        </w:rPr>
                        <w:t xml:space="preserve"> </w:t>
                      </w:r>
                      <w:r w:rsidR="00AC1BB8" w:rsidRPr="00AC1BB8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>Animation : les carrés se décalent en fonction de la position du curseur.</w:t>
                      </w:r>
                      <w:r w:rsidR="00AC1BB8">
                        <w:rPr>
                          <w:b/>
                          <w:iCs/>
                          <w:color w:val="7F7F7F" w:themeColor="text1" w:themeTint="80"/>
                          <w:sz w:val="24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485689" w:rsidRDefault="00485689" w:rsidP="00485689">
      <w:pPr>
        <w:rPr>
          <w:rFonts w:ascii="Bell Gothic Std Black" w:hAnsi="Bell Gothic Std Black"/>
          <w:sz w:val="28"/>
          <w:szCs w:val="144"/>
        </w:rPr>
      </w:pPr>
    </w:p>
    <w:p w:rsidR="00485689" w:rsidRDefault="00485689" w:rsidP="00485689">
      <w:pPr>
        <w:rPr>
          <w:rFonts w:ascii="Bell Gothic Std Black" w:hAnsi="Bell Gothic Std Black"/>
          <w:sz w:val="28"/>
          <w:szCs w:val="144"/>
        </w:rPr>
      </w:pPr>
    </w:p>
    <w:p w:rsidR="00485689" w:rsidRDefault="00485689" w:rsidP="00485689">
      <w:pPr>
        <w:rPr>
          <w:rFonts w:ascii="Bell Gothic Std Black" w:hAnsi="Bell Gothic Std Black"/>
          <w:sz w:val="28"/>
          <w:szCs w:val="144"/>
        </w:rPr>
      </w:pPr>
    </w:p>
    <w:p w:rsidR="00485689" w:rsidRDefault="00485689" w:rsidP="00485689">
      <w:pPr>
        <w:rPr>
          <w:rFonts w:ascii="Bell Gothic Std Black" w:hAnsi="Bell Gothic Std Black"/>
          <w:sz w:val="28"/>
          <w:szCs w:val="144"/>
        </w:rPr>
      </w:pPr>
    </w:p>
    <w:p w:rsidR="00485689" w:rsidRDefault="00485689" w:rsidP="00485689">
      <w:pPr>
        <w:rPr>
          <w:rFonts w:ascii="Bell Gothic Std Black" w:hAnsi="Bell Gothic Std Black"/>
          <w:sz w:val="28"/>
          <w:szCs w:val="144"/>
        </w:rPr>
      </w:pPr>
    </w:p>
    <w:p w:rsidR="00485689" w:rsidRDefault="00485689" w:rsidP="00485689">
      <w:pPr>
        <w:rPr>
          <w:rFonts w:ascii="Bell Gothic Std Black" w:hAnsi="Bell Gothic Std Black"/>
          <w:sz w:val="28"/>
          <w:szCs w:val="144"/>
        </w:rPr>
      </w:pPr>
    </w:p>
    <w:p w:rsidR="00485689" w:rsidRDefault="00485689" w:rsidP="00485689">
      <w:pPr>
        <w:rPr>
          <w:rFonts w:ascii="Bell Gothic Std Black" w:hAnsi="Bell Gothic Std Black"/>
          <w:sz w:val="28"/>
          <w:szCs w:val="144"/>
        </w:rPr>
      </w:pPr>
    </w:p>
    <w:p w:rsidR="00485689" w:rsidRDefault="00485689" w:rsidP="00485689">
      <w:pPr>
        <w:rPr>
          <w:rFonts w:ascii="Bell Gothic Std Black" w:hAnsi="Bell Gothic Std Black"/>
          <w:sz w:val="28"/>
          <w:szCs w:val="144"/>
        </w:rPr>
      </w:pPr>
    </w:p>
    <w:p w:rsidR="00485689" w:rsidRDefault="00485689" w:rsidP="00485689">
      <w:pPr>
        <w:rPr>
          <w:rFonts w:ascii="Bell Gothic Std Black" w:hAnsi="Bell Gothic Std Black"/>
          <w:sz w:val="28"/>
          <w:szCs w:val="144"/>
        </w:rPr>
      </w:pPr>
    </w:p>
    <w:p w:rsidR="00485689" w:rsidRDefault="00485689" w:rsidP="00485689">
      <w:pPr>
        <w:rPr>
          <w:rFonts w:ascii="Bell Gothic Std Black" w:hAnsi="Bell Gothic Std Black"/>
          <w:sz w:val="28"/>
          <w:szCs w:val="144"/>
        </w:rPr>
      </w:pPr>
    </w:p>
    <w:p w:rsidR="00F2580E" w:rsidRDefault="00F2580E" w:rsidP="00485689">
      <w:pPr>
        <w:rPr>
          <w:rFonts w:ascii="Bell Gothic Std Black" w:hAnsi="Bell Gothic Std Black"/>
          <w:sz w:val="28"/>
          <w:szCs w:val="144"/>
        </w:rPr>
      </w:pPr>
    </w:p>
    <w:p w:rsidR="00485689" w:rsidRDefault="00F2580E" w:rsidP="00F2580E">
      <w:pPr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sz w:val="28"/>
          <w:szCs w:val="144"/>
        </w:rPr>
        <w:lastRenderedPageBreak/>
        <w:pict>
          <v:shape id="_x0000_i1104" type="#_x0000_t75" style="width:453.6pt;height:453.6pt">
            <v:imagedata r:id="rId38" o:title="frame-03"/>
          </v:shape>
        </w:pict>
      </w:r>
      <w:r>
        <w:rPr>
          <w:rFonts w:ascii="Bell Gothic Std Black" w:hAnsi="Bell Gothic Std Black"/>
          <w:sz w:val="28"/>
          <w:szCs w:val="144"/>
        </w:rPr>
        <w:lastRenderedPageBreak/>
        <w:pict>
          <v:shape id="_x0000_i1105" type="#_x0000_t75" style="width:453.6pt;height:453.6pt">
            <v:imagedata r:id="rId39" o:title="frame-01"/>
          </v:shape>
        </w:pict>
      </w:r>
      <w:r w:rsidR="00485689">
        <w:rPr>
          <w:rFonts w:ascii="Bell Gothic Std Black" w:hAnsi="Bell Gothic Std Black"/>
          <w:sz w:val="28"/>
          <w:szCs w:val="144"/>
        </w:rPr>
        <w:br w:type="page"/>
      </w:r>
      <w:r>
        <w:rPr>
          <w:rFonts w:ascii="Bell Gothic Std Black" w:hAnsi="Bell Gothic Std Black"/>
          <w:sz w:val="28"/>
          <w:szCs w:val="144"/>
        </w:rPr>
        <w:lastRenderedPageBreak/>
        <w:pict>
          <v:shape id="_x0000_i1106" type="#_x0000_t75" style="width:453.6pt;height:453.6pt">
            <v:imagedata r:id="rId40" o:title="frame-02"/>
          </v:shape>
        </w:pict>
      </w:r>
    </w:p>
    <w:p w:rsidR="00F2580E" w:rsidRDefault="00F2580E" w:rsidP="00F2580E">
      <w:pPr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sz w:val="28"/>
          <w:szCs w:val="144"/>
        </w:rPr>
        <w:lastRenderedPageBreak/>
        <w:pict>
          <v:shape id="_x0000_i1110" type="#_x0000_t75" style="width:453.6pt;height:453.6pt">
            <v:imagedata r:id="rId41" o:title="frame-04"/>
          </v:shape>
        </w:pict>
      </w:r>
    </w:p>
    <w:p w:rsidR="00485689" w:rsidRDefault="00F2580E" w:rsidP="00485689">
      <w:pPr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sz w:val="28"/>
          <w:szCs w:val="144"/>
        </w:rPr>
        <w:lastRenderedPageBreak/>
        <w:pict>
          <v:shape id="_x0000_i1115" type="#_x0000_t75" style="width:453.6pt;height:453.6pt">
            <v:imagedata r:id="rId42" o:title="frame-05"/>
          </v:shape>
        </w:pict>
      </w:r>
      <w:r>
        <w:rPr>
          <w:rFonts w:ascii="Bell Gothic Std Black" w:hAnsi="Bell Gothic Std Black"/>
          <w:sz w:val="28"/>
          <w:szCs w:val="144"/>
        </w:rPr>
        <w:lastRenderedPageBreak/>
        <w:pict>
          <v:shape id="_x0000_i1111" type="#_x0000_t75" style="width:453.6pt;height:453.6pt">
            <v:imagedata r:id="rId43" o:title="frame-07"/>
          </v:shape>
        </w:pict>
      </w:r>
    </w:p>
    <w:p w:rsidR="00F10486" w:rsidRDefault="00485689" w:rsidP="00485689">
      <w:pPr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sz w:val="28"/>
          <w:szCs w:val="144"/>
        </w:rPr>
        <w:lastRenderedPageBreak/>
        <w:pict>
          <v:shape id="_x0000_i1093" type="#_x0000_t75" style="width:407.25pt;height:377.25pt">
            <v:imagedata r:id="rId44" o:title="reference_image"/>
          </v:shape>
        </w:pict>
      </w:r>
    </w:p>
    <w:p w:rsidR="00485689" w:rsidRDefault="00485689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485689" w:rsidRDefault="00485689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485689" w:rsidRDefault="00485689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485689" w:rsidRDefault="00485689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485689" w:rsidRDefault="00485689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485689" w:rsidRDefault="00485689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485689" w:rsidRDefault="006213F6" w:rsidP="00485689">
      <w:pPr>
        <w:jc w:val="center"/>
        <w:rPr>
          <w:rFonts w:ascii="Bell Gothic Std Black" w:hAnsi="Bell Gothic Std Black"/>
          <w:sz w:val="28"/>
          <w:szCs w:val="144"/>
        </w:rPr>
      </w:pPr>
      <w:r w:rsidRPr="00485689">
        <w:rPr>
          <w:rFonts w:ascii="Bell Gothic Std Black" w:hAnsi="Bell Gothic Std Black"/>
          <w:noProof/>
          <w:sz w:val="28"/>
          <w:szCs w:val="144"/>
        </w:rPr>
        <mc:AlternateContent>
          <mc:Choice Requires="wps">
            <w:drawing>
              <wp:anchor distT="0" distB="0" distL="114300" distR="114300" simplePos="0" relativeHeight="251667456" behindDoc="0" locked="0" layoutInCell="0" allowOverlap="1" wp14:anchorId="45A7E2F0" wp14:editId="54B9E016">
                <wp:simplePos x="0" y="0"/>
                <wp:positionH relativeFrom="margin">
                  <wp:posOffset>2129155</wp:posOffset>
                </wp:positionH>
                <wp:positionV relativeFrom="margin">
                  <wp:posOffset>1608455</wp:posOffset>
                </wp:positionV>
                <wp:extent cx="4805680" cy="2583180"/>
                <wp:effectExtent l="0" t="0" r="13970" b="26670"/>
                <wp:wrapSquare wrapText="bothSides"/>
                <wp:docPr id="27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05680" cy="2583180"/>
                        </a:xfrm>
                        <a:prstGeom prst="bracketPair">
                          <a:avLst>
                            <a:gd name="adj" fmla="val 8051"/>
                          </a:avLst>
                        </a:prstGeom>
                        <a:ln>
                          <a:headEnd/>
                          <a:tailEnd/>
                        </a:ln>
                        <a:extLst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:rsidR="00485689" w:rsidRDefault="00485689">
                            <w:pPr>
                              <w:spacing w:after="0"/>
                              <w:jc w:val="center"/>
                              <w:rPr>
                                <w:rFonts w:ascii="Adobe Gothic Std B" w:eastAsia="Adobe Gothic Std B" w:hAnsi="Adobe Gothic Std B"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 w:rsidRPr="00485689">
                              <w:rPr>
                                <w:rFonts w:ascii="Adobe Gothic Std B" w:eastAsia="Adobe Gothic Std B" w:hAnsi="Adobe Gothic Std B"/>
                                <w:iCs/>
                                <w:color w:val="7F7F7F" w:themeColor="text1" w:themeTint="80"/>
                                <w:sz w:val="24"/>
                              </w:rPr>
                              <w:t>NOISY LINES</w:t>
                            </w:r>
                          </w:p>
                          <w:p w:rsidR="0015507C" w:rsidRPr="006213F6" w:rsidRDefault="006213F6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 w:rsidRPr="006213F6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Des lignes  verticales qui recouvrent toute la surface et des lignes horizontales qui recouvrent un tiers la surface. </w:t>
                            </w:r>
                          </w:p>
                          <w:p w:rsidR="006213F6" w:rsidRPr="006213F6" w:rsidRDefault="006213F6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 w:rsidRPr="006213F6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Chaque ligne ondule suite à une variation de la position. L’ondulation est en fait une polyligne. </w:t>
                            </w:r>
                          </w:p>
                          <w:p w:rsidR="006213F6" w:rsidRDefault="006213F6">
                            <w:pPr>
                              <w:spacing w:after="0"/>
                              <w:jc w:val="center"/>
                              <w:rPr>
                                <w:rFonts w:ascii="MS Gothic" w:eastAsia="MS Gothic" w:hAnsi="MS Gothic" w:cs="MS Gothic"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</w:p>
                          <w:p w:rsidR="006213F6" w:rsidRPr="006213F6" w:rsidRDefault="006152E5" w:rsidP="0078074D">
                            <w:pPr>
                              <w:spacing w:after="0"/>
                              <w:rPr>
                                <w:rFonts w:ascii="MS Gothic" w:eastAsia="MS Gothic" w:hAnsi="MS Gothic" w:cs="MS Gothic"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 w:rsidRPr="009F7E04">
                              <w:rPr>
                                <w:b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Modifications effectuées : </w:t>
                            </w:r>
                            <w:r w:rsidR="006213F6" w:rsidRPr="005322AE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>Animation : Possibilité d’attraper le carré intérieur avec la souris et le faire bouger.</w:t>
                            </w:r>
                            <w:r w:rsidR="006213F6">
                              <w:rPr>
                                <w:rFonts w:ascii="MS Gothic" w:eastAsia="MS Gothic" w:hAnsi="MS Gothic" w:cs="MS Gothic"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45720" tIns="45720" rIns="4572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185" style="position:absolute;left:0;text-align:left;margin-left:167.65pt;margin-top:126.65pt;width:378.4pt;height:203.4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" o:allowincell="f" adj="1739" strokecolor="black [3040]">
                <v:textbox inset="3.6pt,,3.6pt">
                  <w:txbxContent>
                    <w:p w:rsidR="00485689" w:rsidRDefault="00485689">
                      <w:pPr>
                        <w:spacing w:after="0"/>
                        <w:jc w:val="center"/>
                        <w:rPr>
                          <w:rFonts w:ascii="Adobe Gothic Std B" w:eastAsia="Adobe Gothic Std B" w:hAnsi="Adobe Gothic Std B"/>
                          <w:iCs/>
                          <w:color w:val="7F7F7F" w:themeColor="text1" w:themeTint="80"/>
                          <w:sz w:val="24"/>
                        </w:rPr>
                      </w:pPr>
                      <w:r w:rsidRPr="00485689">
                        <w:rPr>
                          <w:rFonts w:ascii="Adobe Gothic Std B" w:eastAsia="Adobe Gothic Std B" w:hAnsi="Adobe Gothic Std B"/>
                          <w:iCs/>
                          <w:color w:val="7F7F7F" w:themeColor="text1" w:themeTint="80"/>
                          <w:sz w:val="24"/>
                        </w:rPr>
                        <w:t>NOISY LINES</w:t>
                      </w:r>
                    </w:p>
                    <w:p w:rsidR="0015507C" w:rsidRPr="006213F6" w:rsidRDefault="006213F6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  <w:r w:rsidRPr="006213F6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Des lignes  verticales qui recouvrent toute la surface et des lignes horizontales qui recouvrent un tiers la surface. </w:t>
                      </w:r>
                    </w:p>
                    <w:p w:rsidR="006213F6" w:rsidRPr="006213F6" w:rsidRDefault="006213F6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  <w:r w:rsidRPr="006213F6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Chaque ligne ondule suite à une variation de la position. L’ondulation est en fait une polyligne. </w:t>
                      </w:r>
                    </w:p>
                    <w:p w:rsidR="006213F6" w:rsidRDefault="006213F6">
                      <w:pPr>
                        <w:spacing w:after="0"/>
                        <w:jc w:val="center"/>
                        <w:rPr>
                          <w:rFonts w:ascii="MS Gothic" w:eastAsia="MS Gothic" w:hAnsi="MS Gothic" w:cs="MS Gothic"/>
                          <w:iCs/>
                          <w:color w:val="7F7F7F" w:themeColor="text1" w:themeTint="80"/>
                          <w:sz w:val="24"/>
                        </w:rPr>
                      </w:pPr>
                    </w:p>
                    <w:p w:rsidR="006213F6" w:rsidRPr="006213F6" w:rsidRDefault="006152E5" w:rsidP="0078074D">
                      <w:pPr>
                        <w:spacing w:after="0"/>
                        <w:rPr>
                          <w:rFonts w:ascii="MS Gothic" w:eastAsia="MS Gothic" w:hAnsi="MS Gothic" w:cs="MS Gothic"/>
                          <w:iCs/>
                          <w:color w:val="7F7F7F" w:themeColor="text1" w:themeTint="80"/>
                          <w:sz w:val="24"/>
                        </w:rPr>
                      </w:pPr>
                      <w:r w:rsidRPr="009F7E04">
                        <w:rPr>
                          <w:b/>
                          <w:iCs/>
                          <w:color w:val="7F7F7F" w:themeColor="text1" w:themeTint="80"/>
                          <w:sz w:val="24"/>
                        </w:rPr>
                        <w:t xml:space="preserve">Modifications effectuées : </w:t>
                      </w:r>
                      <w:r w:rsidR="006213F6" w:rsidRPr="005322AE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>Animation : Possibilité d’attraper le carré intérieur avec la souris et le faire bouger.</w:t>
                      </w:r>
                      <w:r w:rsidR="006213F6">
                        <w:rPr>
                          <w:rFonts w:ascii="MS Gothic" w:eastAsia="MS Gothic" w:hAnsi="MS Gothic" w:cs="MS Gothic"/>
                          <w:iCs/>
                          <w:color w:val="7F7F7F" w:themeColor="text1" w:themeTint="80"/>
                          <w:sz w:val="24"/>
                        </w:rPr>
                        <w:t xml:space="preserve">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485689" w:rsidRDefault="00485689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485689" w:rsidRDefault="00485689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485689" w:rsidRDefault="00485689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485689" w:rsidRDefault="00485689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485689" w:rsidRDefault="00485689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485689" w:rsidRDefault="00485689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485689" w:rsidRDefault="00485689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485689" w:rsidRDefault="00485689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485689" w:rsidRDefault="00485689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485689" w:rsidRDefault="00A66106" w:rsidP="00485689">
      <w:pPr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sz w:val="28"/>
          <w:szCs w:val="144"/>
        </w:rPr>
        <w:lastRenderedPageBreak/>
        <w:pict>
          <v:shape id="_x0000_i1094" type="#_x0000_t75" style="width:453pt;height:453pt">
            <v:imagedata r:id="rId45" o:title="render-01"/>
          </v:shape>
        </w:pict>
      </w:r>
    </w:p>
    <w:p w:rsidR="00A66106" w:rsidRDefault="00A66106" w:rsidP="00485689">
      <w:pPr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sz w:val="28"/>
          <w:szCs w:val="144"/>
        </w:rPr>
        <w:lastRenderedPageBreak/>
        <w:pict>
          <v:shape id="_x0000_i1097" type="#_x0000_t75" style="width:453pt;height:453pt">
            <v:imagedata r:id="rId46" o:title="render-03"/>
          </v:shape>
        </w:pict>
      </w:r>
    </w:p>
    <w:p w:rsidR="00A66106" w:rsidRDefault="00A66106" w:rsidP="00485689">
      <w:pPr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sz w:val="28"/>
          <w:szCs w:val="144"/>
        </w:rPr>
        <w:lastRenderedPageBreak/>
        <w:pict>
          <v:shape id="_x0000_i1098" type="#_x0000_t75" style="width:453pt;height:453pt">
            <v:imagedata r:id="rId47" o:title="render-04"/>
          </v:shape>
        </w:pict>
      </w:r>
    </w:p>
    <w:p w:rsidR="00A66106" w:rsidRDefault="00A66106" w:rsidP="00485689">
      <w:pPr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sz w:val="28"/>
          <w:szCs w:val="144"/>
        </w:rPr>
        <w:lastRenderedPageBreak/>
        <w:pict>
          <v:shape id="_x0000_i1099" type="#_x0000_t75" style="width:453pt;height:453pt">
            <v:imagedata r:id="rId48" o:title="render-05"/>
          </v:shape>
        </w:pict>
      </w:r>
    </w:p>
    <w:p w:rsidR="00A66106" w:rsidRDefault="00A66106" w:rsidP="00485689">
      <w:pPr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sz w:val="28"/>
          <w:szCs w:val="144"/>
        </w:rPr>
        <w:lastRenderedPageBreak/>
        <w:pict>
          <v:shape id="_x0000_i1100" type="#_x0000_t75" style="width:453pt;height:453pt">
            <v:imagedata r:id="rId49" o:title="render-06"/>
          </v:shape>
        </w:pict>
      </w:r>
    </w:p>
    <w:p w:rsidR="00A66106" w:rsidRDefault="00A66106" w:rsidP="00485689">
      <w:pPr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sz w:val="28"/>
          <w:szCs w:val="144"/>
        </w:rPr>
        <w:lastRenderedPageBreak/>
        <w:pict>
          <v:shape id="_x0000_i1101" type="#_x0000_t75" style="width:453pt;height:453pt">
            <v:imagedata r:id="rId50" o:title="render-07"/>
          </v:shape>
        </w:pict>
      </w:r>
    </w:p>
    <w:p w:rsidR="00A66106" w:rsidRDefault="00A66106" w:rsidP="00485689">
      <w:pPr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sz w:val="28"/>
          <w:szCs w:val="144"/>
        </w:rPr>
        <w:lastRenderedPageBreak/>
        <w:pict>
          <v:shape id="_x0000_i1102" type="#_x0000_t75" style="width:453pt;height:453pt">
            <v:imagedata r:id="rId51" o:title="render-08"/>
          </v:shape>
        </w:pict>
      </w:r>
    </w:p>
    <w:p w:rsidR="00A66106" w:rsidRDefault="00A66106" w:rsidP="00485689">
      <w:pPr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sz w:val="28"/>
          <w:szCs w:val="144"/>
        </w:rPr>
        <w:lastRenderedPageBreak/>
        <w:pict>
          <v:shape id="_x0000_i1103" type="#_x0000_t75" style="width:453pt;height:453pt">
            <v:imagedata r:id="rId52" o:title="render-10"/>
          </v:shape>
        </w:pict>
      </w:r>
    </w:p>
    <w:p w:rsidR="00A66106" w:rsidRDefault="00F2580E" w:rsidP="00485689">
      <w:pPr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noProof/>
          <w:sz w:val="28"/>
          <w:szCs w:val="144"/>
          <w:lang w:eastAsia="fr-FR"/>
        </w:rPr>
        <w:lastRenderedPageBreak/>
        <w:drawing>
          <wp:inline distT="0" distB="0" distL="0" distR="0" wp14:anchorId="1AF6E17D" wp14:editId="0C354BA9">
            <wp:extent cx="5412105" cy="5752465"/>
            <wp:effectExtent l="0" t="0" r="0" b="635"/>
            <wp:docPr id="28" name="Image 28" descr="M:\Bureau-Win\Capture d’écran 2017-10-31 à 14.43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M:\Bureau-Win\Capture d’écran 2017-10-31 à 14.43.46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2105" cy="5752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580E" w:rsidRDefault="00F2580E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F2580E" w:rsidRDefault="00F2580E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A66106" w:rsidRDefault="00A66106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F2580E" w:rsidRDefault="00F2580E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F2580E" w:rsidRDefault="0001122B" w:rsidP="00485689">
      <w:pPr>
        <w:jc w:val="center"/>
        <w:rPr>
          <w:rFonts w:ascii="Bell Gothic Std Black" w:hAnsi="Bell Gothic Std Black"/>
          <w:sz w:val="28"/>
          <w:szCs w:val="144"/>
        </w:rPr>
      </w:pPr>
      <w:r w:rsidRPr="00F2580E">
        <w:rPr>
          <w:rFonts w:ascii="Bell Gothic Std Black" w:hAnsi="Bell Gothic Std Black"/>
          <w:noProof/>
          <w:sz w:val="28"/>
          <w:szCs w:val="144"/>
        </w:rPr>
        <mc:AlternateContent>
          <mc:Choice Requires="wps">
            <w:drawing>
              <wp:anchor distT="0" distB="0" distL="114300" distR="114300" simplePos="0" relativeHeight="251669504" behindDoc="0" locked="0" layoutInCell="0" allowOverlap="1" wp14:anchorId="7AB617D7" wp14:editId="36BD8A51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5496560" cy="3051175"/>
                <wp:effectExtent l="0" t="0" r="27940" b="15875"/>
                <wp:wrapSquare wrapText="bothSides"/>
                <wp:docPr id="29" name="Forme automatiqu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97032" cy="3051544"/>
                        </a:xfrm>
                        <a:prstGeom prst="bracketPair">
                          <a:avLst>
                            <a:gd name="adj" fmla="val 8051"/>
                          </a:avLst>
                        </a:prstGeom>
                        <a:ln>
                          <a:headEnd/>
                          <a:tailEnd/>
                        </a:ln>
                        <a:extLst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txbx>
                        <w:txbxContent>
                          <w:p w:rsidR="00F2580E" w:rsidRDefault="00180004">
                            <w:pPr>
                              <w:spacing w:after="0"/>
                              <w:jc w:val="center"/>
                              <w:rPr>
                                <w:rFonts w:ascii="Adobe Gothic Std B" w:eastAsia="Adobe Gothic Std B" w:hAnsi="Adobe Gothic Std B"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 w:rsidRPr="00180004">
                              <w:rPr>
                                <w:rFonts w:ascii="Adobe Gothic Std B" w:eastAsia="Adobe Gothic Std B" w:hAnsi="Adobe Gothic Std B"/>
                                <w:iCs/>
                                <w:color w:val="7F7F7F" w:themeColor="text1" w:themeTint="80"/>
                                <w:sz w:val="24"/>
                              </w:rPr>
                              <w:t>MOUVEMENT</w:t>
                            </w:r>
                          </w:p>
                          <w:p w:rsidR="0001122B" w:rsidRPr="0001122B" w:rsidRDefault="0001122B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 w:rsidRPr="0001122B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Un premier rectangle est dessiné de taille largeur x valeur aléatoire. </w:t>
                            </w:r>
                            <w:r w:rsidRPr="0001122B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br/>
                              <w:t xml:space="preserve">Un arc de cercle est placé à la valeur aléatoire. </w:t>
                            </w:r>
                            <w:r w:rsidRPr="0001122B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br/>
                              <w:t xml:space="preserve">Un deuxième rectangle est placée à rayon arc+valeur aléatoire. </w:t>
                            </w:r>
                          </w:p>
                          <w:p w:rsidR="0001122B" w:rsidRPr="0001122B" w:rsidRDefault="0001122B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</w:p>
                          <w:p w:rsidR="0001122B" w:rsidRPr="0001122B" w:rsidRDefault="0001122B">
                            <w:pPr>
                              <w:spacing w:after="0"/>
                              <w:jc w:val="center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 w:rsidRPr="0001122B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Boucle pour répéter sur la largeur. </w:t>
                            </w:r>
                          </w:p>
                          <w:p w:rsidR="0001122B" w:rsidRPr="0001122B" w:rsidRDefault="0001122B" w:rsidP="0001122B">
                            <w:pPr>
                              <w:spacing w:after="0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</w:p>
                          <w:p w:rsidR="0001122B" w:rsidRPr="0001122B" w:rsidRDefault="006152E5" w:rsidP="0001122B">
                            <w:pPr>
                              <w:spacing w:after="0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 w:rsidRPr="009F7E04">
                              <w:rPr>
                                <w:b/>
                                <w:iCs/>
                                <w:color w:val="7F7F7F" w:themeColor="text1" w:themeTint="80"/>
                                <w:sz w:val="24"/>
                              </w:rPr>
                              <w:t>Modifications effectuées :</w:t>
                            </w:r>
                            <w:r w:rsidR="0001122B" w:rsidRPr="002908AC">
                              <w:rPr>
                                <w:b/>
                                <w:iCs/>
                                <w:color w:val="7F7F7F" w:themeColor="text1" w:themeTint="80"/>
                                <w:sz w:val="24"/>
                              </w:rPr>
                              <w:t>:</w:t>
                            </w:r>
                            <w:r w:rsidR="0001122B" w:rsidRPr="0001122B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 Changements des rayons, des rotates .. </w:t>
                            </w:r>
                          </w:p>
                          <w:p w:rsidR="0001122B" w:rsidRPr="0001122B" w:rsidRDefault="0001122B" w:rsidP="0001122B">
                            <w:pPr>
                              <w:spacing w:after="0"/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</w:pPr>
                            <w:r w:rsidRPr="0001122B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>Animation : Vague faite avec les arcs de cercle qui montent verticalement</w:t>
                            </w:r>
                            <w:r w:rsidR="00816D92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 (voire 2</w:t>
                            </w:r>
                            <w:r w:rsidR="00816D92" w:rsidRPr="00816D92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  <w:vertAlign w:val="superscript"/>
                              </w:rPr>
                              <w:t>ème</w:t>
                            </w:r>
                            <w:r w:rsidR="00816D92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 photo)</w:t>
                            </w:r>
                            <w:bookmarkStart w:id="0" w:name="_GoBack"/>
                            <w:bookmarkEnd w:id="0"/>
                            <w:r w:rsidRPr="0001122B">
                              <w:rPr>
                                <w:i/>
                                <w:iCs/>
                                <w:color w:val="7F7F7F" w:themeColor="text1" w:themeTint="80"/>
                                <w:sz w:val="24"/>
                              </w:rPr>
                              <w:t xml:space="preserve">. </w:t>
                            </w:r>
                          </w:p>
                        </w:txbxContent>
                      </wps:txbx>
                      <wps:bodyPr rot="0" vert="horz" wrap="square" lIns="45720" tIns="45720" rIns="4572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185" style="position:absolute;left:0;text-align:left;margin-left:0;margin-top:0;width:432.8pt;height:240.25pt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" o:allowincell="f" adj="1739" strokecolor="black [3040]">
                <v:textbox inset="3.6pt,,3.6pt">
                  <w:txbxContent>
                    <w:p w:rsidR="00F2580E" w:rsidRDefault="00180004">
                      <w:pPr>
                        <w:spacing w:after="0"/>
                        <w:jc w:val="center"/>
                        <w:rPr>
                          <w:rFonts w:ascii="Adobe Gothic Std B" w:eastAsia="Adobe Gothic Std B" w:hAnsi="Adobe Gothic Std B"/>
                          <w:iCs/>
                          <w:color w:val="7F7F7F" w:themeColor="text1" w:themeTint="80"/>
                          <w:sz w:val="24"/>
                        </w:rPr>
                      </w:pPr>
                      <w:r w:rsidRPr="00180004">
                        <w:rPr>
                          <w:rFonts w:ascii="Adobe Gothic Std B" w:eastAsia="Adobe Gothic Std B" w:hAnsi="Adobe Gothic Std B"/>
                          <w:iCs/>
                          <w:color w:val="7F7F7F" w:themeColor="text1" w:themeTint="80"/>
                          <w:sz w:val="24"/>
                        </w:rPr>
                        <w:t>MOUVEMENT</w:t>
                      </w:r>
                    </w:p>
                    <w:p w:rsidR="0001122B" w:rsidRPr="0001122B" w:rsidRDefault="0001122B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  <w:r w:rsidRPr="0001122B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Un premier rectangle est dessiné de taille largeur x valeur aléatoire. </w:t>
                      </w:r>
                      <w:r w:rsidRPr="0001122B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br/>
                        <w:t xml:space="preserve">Un arc de cercle est placé à la valeur aléatoire. </w:t>
                      </w:r>
                      <w:r w:rsidRPr="0001122B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br/>
                        <w:t xml:space="preserve">Un deuxième rectangle est placée à rayon arc+valeur aléatoire. </w:t>
                      </w:r>
                    </w:p>
                    <w:p w:rsidR="0001122B" w:rsidRPr="0001122B" w:rsidRDefault="0001122B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</w:p>
                    <w:p w:rsidR="0001122B" w:rsidRPr="0001122B" w:rsidRDefault="0001122B">
                      <w:pPr>
                        <w:spacing w:after="0"/>
                        <w:jc w:val="center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  <w:r w:rsidRPr="0001122B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Boucle pour répéter sur la largeur. </w:t>
                      </w:r>
                    </w:p>
                    <w:p w:rsidR="0001122B" w:rsidRPr="0001122B" w:rsidRDefault="0001122B" w:rsidP="0001122B">
                      <w:pPr>
                        <w:spacing w:after="0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</w:p>
                    <w:p w:rsidR="0001122B" w:rsidRPr="0001122B" w:rsidRDefault="006152E5" w:rsidP="0001122B">
                      <w:pPr>
                        <w:spacing w:after="0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  <w:r w:rsidRPr="009F7E04">
                        <w:rPr>
                          <w:b/>
                          <w:iCs/>
                          <w:color w:val="7F7F7F" w:themeColor="text1" w:themeTint="80"/>
                          <w:sz w:val="24"/>
                        </w:rPr>
                        <w:t>Modifications effectuées :</w:t>
                      </w:r>
                      <w:r w:rsidR="0001122B" w:rsidRPr="002908AC">
                        <w:rPr>
                          <w:b/>
                          <w:iCs/>
                          <w:color w:val="7F7F7F" w:themeColor="text1" w:themeTint="80"/>
                          <w:sz w:val="24"/>
                        </w:rPr>
                        <w:t>:</w:t>
                      </w:r>
                      <w:r w:rsidR="0001122B" w:rsidRPr="0001122B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 Changements des rayons, des rotates .. </w:t>
                      </w:r>
                    </w:p>
                    <w:p w:rsidR="0001122B" w:rsidRPr="0001122B" w:rsidRDefault="0001122B" w:rsidP="0001122B">
                      <w:pPr>
                        <w:spacing w:after="0"/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</w:pPr>
                      <w:r w:rsidRPr="0001122B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>Animation : Vague faite avec les arcs de cercle qui montent verticalement</w:t>
                      </w:r>
                      <w:r w:rsidR="00816D92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 (voire 2</w:t>
                      </w:r>
                      <w:r w:rsidR="00816D92" w:rsidRPr="00816D92">
                        <w:rPr>
                          <w:i/>
                          <w:iCs/>
                          <w:color w:val="7F7F7F" w:themeColor="text1" w:themeTint="80"/>
                          <w:sz w:val="24"/>
                          <w:vertAlign w:val="superscript"/>
                        </w:rPr>
                        <w:t>ème</w:t>
                      </w:r>
                      <w:r w:rsidR="00816D92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 photo)</w:t>
                      </w:r>
                      <w:bookmarkStart w:id="1" w:name="_GoBack"/>
                      <w:bookmarkEnd w:id="1"/>
                      <w:r w:rsidRPr="0001122B">
                        <w:rPr>
                          <w:i/>
                          <w:iCs/>
                          <w:color w:val="7F7F7F" w:themeColor="text1" w:themeTint="80"/>
                          <w:sz w:val="24"/>
                        </w:rPr>
                        <w:t xml:space="preserve">. 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F2580E" w:rsidRDefault="00F2580E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F2580E" w:rsidRDefault="00F2580E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F2580E" w:rsidRDefault="00F2580E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F2580E" w:rsidRDefault="00F2580E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F2580E" w:rsidRDefault="00F2580E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F2580E" w:rsidRDefault="00F2580E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F2580E" w:rsidRDefault="00F2580E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F2580E" w:rsidRDefault="00F2580E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F2580E" w:rsidRDefault="00F2580E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F2580E" w:rsidRDefault="00F2580E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180004" w:rsidRDefault="00180004" w:rsidP="00180004">
      <w:pPr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noProof/>
          <w:sz w:val="28"/>
          <w:szCs w:val="144"/>
          <w:lang w:eastAsia="fr-FR"/>
        </w:rPr>
        <w:lastRenderedPageBreak/>
        <w:drawing>
          <wp:inline distT="0" distB="0" distL="0" distR="0">
            <wp:extent cx="5805377" cy="5337511"/>
            <wp:effectExtent l="0" t="0" r="5080" b="0"/>
            <wp:docPr id="30" name="Image 30" descr="C:\temp\Fichiers Internet temporaires\Content.Word\frame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C:\temp\Fichiers Internet temporaires\Content.Word\frame-0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2"/>
                    <a:stretch/>
                  </pic:blipFill>
                  <pic:spPr bwMode="auto">
                    <a:xfrm>
                      <a:off x="0" y="0"/>
                      <a:ext cx="5805170" cy="5337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0004" w:rsidRDefault="00180004" w:rsidP="00180004">
      <w:pPr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sz w:val="28"/>
          <w:szCs w:val="144"/>
        </w:rPr>
        <w:lastRenderedPageBreak/>
        <w:pict>
          <v:shape id="_x0000_i1139" type="#_x0000_t75" style="width:457.5pt;height:450pt">
            <v:imagedata r:id="rId55" o:title="frame-09"/>
          </v:shape>
        </w:pict>
      </w:r>
    </w:p>
    <w:p w:rsidR="00F2580E" w:rsidRDefault="00180004" w:rsidP="00485689">
      <w:pPr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sz w:val="28"/>
          <w:szCs w:val="144"/>
        </w:rPr>
        <w:lastRenderedPageBreak/>
        <w:pict>
          <v:shape id="_x0000_i1127" type="#_x0000_t75" style="width:457.05pt;height:420.3pt">
            <v:imagedata r:id="rId56" o:title="frame-02" croptop="4380f"/>
          </v:shape>
        </w:pict>
      </w:r>
    </w:p>
    <w:p w:rsidR="00180004" w:rsidRDefault="00180004" w:rsidP="00485689">
      <w:pPr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sz w:val="28"/>
          <w:szCs w:val="144"/>
        </w:rPr>
        <w:lastRenderedPageBreak/>
        <w:pict>
          <v:shape id="_x0000_i1128" type="#_x0000_t75" style="width:457.05pt;height:407.7pt">
            <v:imagedata r:id="rId57" o:title="frame-03" croptop="6206f"/>
          </v:shape>
        </w:pict>
      </w:r>
    </w:p>
    <w:p w:rsidR="00180004" w:rsidRDefault="00864C40" w:rsidP="00485689">
      <w:pPr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sz w:val="28"/>
          <w:szCs w:val="144"/>
        </w:rPr>
        <w:lastRenderedPageBreak/>
        <w:pict>
          <v:shape id="_x0000_i1129" type="#_x0000_t75" style="width:457.05pt;height:421.2pt">
            <v:imagedata r:id="rId58" o:title="frame-04" croptop="4263f"/>
          </v:shape>
        </w:pict>
      </w:r>
    </w:p>
    <w:p w:rsidR="00180004" w:rsidRDefault="00180004" w:rsidP="00485689">
      <w:pPr>
        <w:jc w:val="center"/>
        <w:rPr>
          <w:rFonts w:ascii="Bell Gothic Std Black" w:hAnsi="Bell Gothic Std Black"/>
          <w:sz w:val="28"/>
          <w:szCs w:val="144"/>
        </w:rPr>
      </w:pPr>
      <w:r>
        <w:rPr>
          <w:rFonts w:ascii="Bell Gothic Std Black" w:hAnsi="Bell Gothic Std Black"/>
          <w:sz w:val="28"/>
          <w:szCs w:val="144"/>
        </w:rPr>
        <w:lastRenderedPageBreak/>
        <w:pict>
          <v:shape id="_x0000_i1132" type="#_x0000_t75" style="width:457.5pt;height:450pt">
            <v:imagedata r:id="rId59" o:title="frame-06"/>
          </v:shape>
        </w:pict>
      </w:r>
    </w:p>
    <w:p w:rsidR="00180004" w:rsidRDefault="00180004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p w:rsidR="00180004" w:rsidRPr="000D758A" w:rsidRDefault="00180004" w:rsidP="00485689">
      <w:pPr>
        <w:jc w:val="center"/>
        <w:rPr>
          <w:rFonts w:ascii="Bell Gothic Std Black" w:hAnsi="Bell Gothic Std Black"/>
          <w:sz w:val="28"/>
          <w:szCs w:val="144"/>
        </w:rPr>
      </w:pPr>
    </w:p>
    <w:sectPr w:rsidR="00180004" w:rsidRPr="000D758A" w:rsidSect="00862D1D">
      <w:footerReference w:type="default" r:id="rId60"/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D758A" w:rsidRDefault="000D758A" w:rsidP="000D758A">
      <w:pPr>
        <w:spacing w:after="0" w:line="240" w:lineRule="auto"/>
      </w:pPr>
      <w:r>
        <w:separator/>
      </w:r>
    </w:p>
  </w:endnote>
  <w:endnote w:type="continuationSeparator" w:id="0">
    <w:p w:rsidR="000D758A" w:rsidRDefault="000D758A" w:rsidP="000D75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ell Gothic Std Black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dobe Ming Std L">
    <w:panose1 w:val="00000000000000000000"/>
    <w:charset w:val="80"/>
    <w:family w:val="roman"/>
    <w:notTrueType/>
    <w:pitch w:val="variable"/>
    <w:sig w:usb0="00000203" w:usb1="1A0F1900" w:usb2="00000016" w:usb3="00000000" w:csb0="00120005" w:csb1="00000000"/>
  </w:font>
  <w:font w:name="Adobe Gothic Std B">
    <w:panose1 w:val="00000000000000000000"/>
    <w:charset w:val="80"/>
    <w:family w:val="swiss"/>
    <w:notTrueType/>
    <w:pitch w:val="variable"/>
    <w:sig w:usb0="00000203" w:usb1="29D72C10" w:usb2="00000010" w:usb3="00000000" w:csb0="002A0005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234737568"/>
      <w:docPartObj>
        <w:docPartGallery w:val="Page Numbers (Bottom of Page)"/>
        <w:docPartUnique/>
      </w:docPartObj>
    </w:sdtPr>
    <w:sdtContent>
      <w:p w:rsidR="000D758A" w:rsidRDefault="000D758A">
        <w:pPr>
          <w:pStyle w:val="Pieddepag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16D92">
          <w:rPr>
            <w:noProof/>
          </w:rPr>
          <w:t>54</w:t>
        </w:r>
        <w:r>
          <w:fldChar w:fldCharType="end"/>
        </w:r>
      </w:p>
    </w:sdtContent>
  </w:sdt>
  <w:p w:rsidR="000D758A" w:rsidRDefault="000D758A">
    <w:pPr>
      <w:pStyle w:val="Pieddepag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D758A" w:rsidRDefault="000D758A" w:rsidP="000D758A">
      <w:pPr>
        <w:spacing w:after="0" w:line="240" w:lineRule="auto"/>
      </w:pPr>
      <w:r>
        <w:separator/>
      </w:r>
    </w:p>
  </w:footnote>
  <w:footnote w:type="continuationSeparator" w:id="0">
    <w:p w:rsidR="000D758A" w:rsidRDefault="000D758A" w:rsidP="000D758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2D1D"/>
    <w:rsid w:val="0001122B"/>
    <w:rsid w:val="000161D9"/>
    <w:rsid w:val="0005053F"/>
    <w:rsid w:val="00071E31"/>
    <w:rsid w:val="000D758A"/>
    <w:rsid w:val="0015507C"/>
    <w:rsid w:val="00166653"/>
    <w:rsid w:val="00180004"/>
    <w:rsid w:val="002908AC"/>
    <w:rsid w:val="002E6AFB"/>
    <w:rsid w:val="00337A61"/>
    <w:rsid w:val="0043239E"/>
    <w:rsid w:val="00485689"/>
    <w:rsid w:val="005322AE"/>
    <w:rsid w:val="006152E5"/>
    <w:rsid w:val="006213F6"/>
    <w:rsid w:val="006A307A"/>
    <w:rsid w:val="0078074D"/>
    <w:rsid w:val="00816D92"/>
    <w:rsid w:val="00862D1D"/>
    <w:rsid w:val="00864C40"/>
    <w:rsid w:val="008E4397"/>
    <w:rsid w:val="009F7E04"/>
    <w:rsid w:val="00A60402"/>
    <w:rsid w:val="00A66106"/>
    <w:rsid w:val="00AC1BB8"/>
    <w:rsid w:val="00BC717B"/>
    <w:rsid w:val="00C24AD3"/>
    <w:rsid w:val="00C93D06"/>
    <w:rsid w:val="00CE26B9"/>
    <w:rsid w:val="00CF0CFD"/>
    <w:rsid w:val="00D013DF"/>
    <w:rsid w:val="00E26C80"/>
    <w:rsid w:val="00EC258F"/>
    <w:rsid w:val="00ED0324"/>
    <w:rsid w:val="00F10486"/>
    <w:rsid w:val="00F2580E"/>
    <w:rsid w:val="00F75B63"/>
    <w:rsid w:val="00F847F1"/>
    <w:rsid w:val="00F903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D758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0D75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D758A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0D758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0D758A"/>
    <w:pPr>
      <w:outlineLvl w:val="9"/>
    </w:pPr>
    <w:rPr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0D758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D758A"/>
  </w:style>
  <w:style w:type="paragraph" w:styleId="Pieddepage">
    <w:name w:val="footer"/>
    <w:basedOn w:val="Normal"/>
    <w:link w:val="PieddepageCar"/>
    <w:uiPriority w:val="99"/>
    <w:unhideWhenUsed/>
    <w:rsid w:val="000D758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D758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0D758A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0D758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0D758A"/>
    <w:rPr>
      <w:rFonts w:ascii="Tahoma" w:hAnsi="Tahoma" w:cs="Tahoma"/>
      <w:sz w:val="16"/>
      <w:szCs w:val="16"/>
    </w:rPr>
  </w:style>
  <w:style w:type="character" w:customStyle="1" w:styleId="Titre1Car">
    <w:name w:val="Titre 1 Car"/>
    <w:basedOn w:val="Policepardfaut"/>
    <w:link w:val="Titre1"/>
    <w:uiPriority w:val="9"/>
    <w:rsid w:val="000D758A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0D758A"/>
    <w:pPr>
      <w:outlineLvl w:val="9"/>
    </w:pPr>
    <w:rPr>
      <w:lang w:eastAsia="fr-FR"/>
    </w:rPr>
  </w:style>
  <w:style w:type="paragraph" w:styleId="En-tte">
    <w:name w:val="header"/>
    <w:basedOn w:val="Normal"/>
    <w:link w:val="En-tteCar"/>
    <w:uiPriority w:val="99"/>
    <w:unhideWhenUsed/>
    <w:rsid w:val="000D758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0D758A"/>
  </w:style>
  <w:style w:type="paragraph" w:styleId="Pieddepage">
    <w:name w:val="footer"/>
    <w:basedOn w:val="Normal"/>
    <w:link w:val="PieddepageCar"/>
    <w:uiPriority w:val="99"/>
    <w:unhideWhenUsed/>
    <w:rsid w:val="000D758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0D75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70DA3B4-E440-4241-9974-2B46844487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C4746384.dotm</Template>
  <TotalTime>201</TotalTime>
  <Pages>61</Pages>
  <Words>136</Words>
  <Characters>753</Characters>
  <Application>Microsoft Office Word</Application>
  <DocSecurity>0</DocSecurity>
  <Lines>6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UMLV</Company>
  <LinksUpToDate>false</LinksUpToDate>
  <CharactersWithSpaces>888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ANIK MYRIAM</dc:creator>
  <cp:lastModifiedBy>ANIK MYRIAM</cp:lastModifiedBy>
  <cp:revision>27</cp:revision>
  <dcterms:created xsi:type="dcterms:W3CDTF">2017-11-02T13:15:00Z</dcterms:created>
  <dcterms:modified xsi:type="dcterms:W3CDTF">2017-11-02T16:36:00Z</dcterms:modified>
</cp:coreProperties>
</file>